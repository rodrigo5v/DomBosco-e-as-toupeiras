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3B360" w14:textId="16E20317" w:rsidR="00F9453E" w:rsidRDefault="00F349B3">
      <w:pPr>
        <w:jc w:val="center"/>
        <w:rPr>
          <w:rFonts w:asciiTheme="minorHAnsi" w:hAnsiTheme="minorHAnsi" w:cstheme="minorHAnsi"/>
          <w:sz w:val="4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71724" wp14:editId="4AE8ADE0">
                <wp:simplePos x="0" y="0"/>
                <wp:positionH relativeFrom="margin">
                  <wp:align>center</wp:align>
                </wp:positionH>
                <wp:positionV relativeFrom="paragraph">
                  <wp:posOffset>-2314575</wp:posOffset>
                </wp:positionV>
                <wp:extent cx="3038475" cy="2428875"/>
                <wp:effectExtent l="0" t="0" r="0" b="9525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8C1B8F" w14:textId="7736B564" w:rsidR="00BA7376" w:rsidRPr="00F349B3" w:rsidRDefault="00BA7376" w:rsidP="00F349B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noProof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43DD">
                              <w:rPr>
                                <w:rFonts w:ascii="Times New Roman" w:hAnsi="Times New Roman"/>
                                <w:b/>
                                <w:bCs/>
                                <w:noProof/>
                                <w:color w:val="000000" w:themeColor="text1"/>
                                <w:sz w:val="144"/>
                                <w:szCs w:val="144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7172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-182.25pt;width:239.25pt;height:191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" filled="f" stroked="f">
                <v:textbox>
                  <w:txbxContent>
                    <w:p w14:paraId="2D8C1B8F" w14:textId="7736B564" w:rsidR="00BA7376" w:rsidRPr="00F349B3" w:rsidRDefault="00BA7376" w:rsidP="00F349B3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noProof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43DD">
                        <w:rPr>
                          <w:rFonts w:ascii="Times New Roman" w:hAnsi="Times New Roman"/>
                          <w:b/>
                          <w:bCs/>
                          <w:noProof/>
                          <w:color w:val="000000" w:themeColor="text1"/>
                          <w:sz w:val="144"/>
                          <w:szCs w:val="144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251616" w14:textId="4584E8C1" w:rsidR="00571308" w:rsidRDefault="00571308">
      <w:pPr>
        <w:jc w:val="center"/>
        <w:rPr>
          <w:rFonts w:asciiTheme="minorHAnsi" w:hAnsiTheme="minorHAnsi" w:cstheme="minorHAnsi"/>
          <w:sz w:val="44"/>
          <w:szCs w:val="22"/>
        </w:rPr>
      </w:pPr>
    </w:p>
    <w:p w14:paraId="60CD03E9" w14:textId="25B7F6D1" w:rsidR="00571308" w:rsidRPr="00D937DC" w:rsidRDefault="00571308">
      <w:pPr>
        <w:jc w:val="center"/>
        <w:rPr>
          <w:rFonts w:asciiTheme="minorHAnsi" w:hAnsiTheme="minorHAnsi" w:cstheme="minorHAnsi"/>
          <w:sz w:val="44"/>
          <w:szCs w:val="22"/>
        </w:rPr>
      </w:pPr>
    </w:p>
    <w:p w14:paraId="341BF6A5" w14:textId="271CA5E1" w:rsidR="00F9453E" w:rsidRDefault="00F9453E">
      <w:pPr>
        <w:tabs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spacing w:line="360" w:lineRule="auto"/>
        <w:ind w:left="432"/>
        <w:rPr>
          <w:rFonts w:asciiTheme="minorHAnsi" w:hAnsiTheme="minorHAnsi" w:cstheme="minorHAnsi"/>
          <w:sz w:val="22"/>
          <w:szCs w:val="22"/>
        </w:rPr>
      </w:pPr>
    </w:p>
    <w:p w14:paraId="2FD1F6CD" w14:textId="17CAF0BE" w:rsidR="00F9453E" w:rsidRPr="00571308" w:rsidRDefault="00F9453E" w:rsidP="00571308">
      <w:pPr>
        <w:jc w:val="center"/>
        <w:rPr>
          <w:rFonts w:asciiTheme="minorHAnsi" w:hAnsiTheme="minorHAnsi" w:cstheme="minorHAnsi"/>
          <w:sz w:val="44"/>
          <w:szCs w:val="22"/>
        </w:rPr>
      </w:pPr>
    </w:p>
    <w:p w14:paraId="24F5EEAA" w14:textId="410D06AA" w:rsidR="00F9453E" w:rsidRPr="00571308" w:rsidRDefault="00F9453E" w:rsidP="00571308">
      <w:pPr>
        <w:jc w:val="center"/>
        <w:rPr>
          <w:rFonts w:asciiTheme="minorHAnsi" w:hAnsiTheme="minorHAnsi" w:cstheme="minorHAnsi"/>
          <w:sz w:val="44"/>
          <w:szCs w:val="22"/>
        </w:rPr>
      </w:pPr>
    </w:p>
    <w:p w14:paraId="3526DFBE" w14:textId="77777777" w:rsidR="000A3854" w:rsidRDefault="000A3854" w:rsidP="000A3854">
      <w:pPr>
        <w:rPr>
          <w:rFonts w:asciiTheme="minorHAnsi" w:hAnsiTheme="minorHAnsi" w:cstheme="minorHAnsi"/>
          <w:sz w:val="44"/>
          <w:szCs w:val="22"/>
        </w:rPr>
      </w:pPr>
    </w:p>
    <w:p w14:paraId="29E10587" w14:textId="77777777" w:rsidR="00916521" w:rsidRPr="00571308" w:rsidRDefault="00916521" w:rsidP="00571308">
      <w:pPr>
        <w:jc w:val="center"/>
        <w:rPr>
          <w:rFonts w:asciiTheme="minorHAnsi" w:hAnsiTheme="minorHAnsi" w:cstheme="minorHAnsi"/>
          <w:sz w:val="44"/>
          <w:szCs w:val="22"/>
        </w:rPr>
      </w:pPr>
    </w:p>
    <w:p w14:paraId="218A3352" w14:textId="0D872DE1" w:rsidR="003B59A4" w:rsidRPr="005645E7" w:rsidRDefault="005645E7" w:rsidP="005645E7">
      <w:pPr>
        <w:spacing w:line="360" w:lineRule="auto"/>
        <w:ind w:left="2160"/>
        <w:jc w:val="right"/>
        <w:rPr>
          <w:rFonts w:ascii="Times New Roman" w:hAnsi="Times New Roman"/>
          <w:sz w:val="28"/>
          <w:szCs w:val="28"/>
        </w:rPr>
      </w:pPr>
      <w:bookmarkStart w:id="0" w:name="_Hlk48518782"/>
      <w:r>
        <w:rPr>
          <w:rFonts w:ascii="Times New Roman" w:hAnsi="Times New Roman"/>
          <w:sz w:val="28"/>
          <w:szCs w:val="28"/>
        </w:rPr>
        <w:t xml:space="preserve">Felipe </w:t>
      </w:r>
      <w:proofErr w:type="spellStart"/>
      <w:r>
        <w:rPr>
          <w:rFonts w:ascii="Times New Roman" w:hAnsi="Times New Roman"/>
          <w:sz w:val="28"/>
          <w:szCs w:val="28"/>
        </w:rPr>
        <w:t>Funari</w:t>
      </w:r>
      <w:proofErr w:type="spellEnd"/>
      <w:r>
        <w:rPr>
          <w:rFonts w:ascii="Times New Roman" w:hAnsi="Times New Roman"/>
          <w:sz w:val="28"/>
          <w:szCs w:val="28"/>
        </w:rPr>
        <w:t xml:space="preserve"> da Silva</w:t>
      </w:r>
      <w:r w:rsidR="003B59A4" w:rsidRPr="005645E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Rodrigo Souza Vieira,</w:t>
      </w:r>
      <w:r w:rsidR="003B59A4" w:rsidRPr="005645E7">
        <w:rPr>
          <w:rFonts w:ascii="Times New Roman" w:hAnsi="Times New Roman"/>
          <w:sz w:val="28"/>
          <w:szCs w:val="28"/>
        </w:rPr>
        <w:t xml:space="preserve"> Thaís Pacheco</w:t>
      </w:r>
      <w:r>
        <w:rPr>
          <w:rFonts w:ascii="Times New Roman" w:hAnsi="Times New Roman"/>
          <w:sz w:val="28"/>
          <w:szCs w:val="28"/>
        </w:rPr>
        <w:t xml:space="preserve"> Faustino</w:t>
      </w:r>
      <w:r w:rsidR="003B59A4" w:rsidRPr="005645E7">
        <w:rPr>
          <w:rFonts w:ascii="Times New Roman" w:hAnsi="Times New Roman"/>
          <w:sz w:val="28"/>
          <w:szCs w:val="28"/>
        </w:rPr>
        <w:t xml:space="preserve"> e Wilson </w:t>
      </w:r>
      <w:r>
        <w:rPr>
          <w:rFonts w:ascii="Times New Roman" w:hAnsi="Times New Roman"/>
          <w:sz w:val="28"/>
          <w:szCs w:val="28"/>
        </w:rPr>
        <w:t xml:space="preserve">Silva Adolpho </w:t>
      </w:r>
      <w:r w:rsidR="003B59A4" w:rsidRPr="005645E7">
        <w:rPr>
          <w:rFonts w:ascii="Times New Roman" w:hAnsi="Times New Roman"/>
          <w:sz w:val="28"/>
          <w:szCs w:val="28"/>
        </w:rPr>
        <w:t xml:space="preserve">Stolze   </w:t>
      </w:r>
    </w:p>
    <w:p w14:paraId="4DDF9A85" w14:textId="77777777" w:rsidR="003B59A4" w:rsidRPr="005645E7" w:rsidRDefault="003B59A4" w:rsidP="003B59A4">
      <w:pPr>
        <w:spacing w:line="360" w:lineRule="auto"/>
        <w:ind w:left="2160"/>
        <w:jc w:val="right"/>
        <w:rPr>
          <w:rFonts w:ascii="Times New Roman" w:eastAsia="Calibri" w:hAnsi="Times New Roman"/>
          <w:sz w:val="28"/>
          <w:szCs w:val="28"/>
        </w:rPr>
      </w:pPr>
      <w:r w:rsidRPr="005645E7">
        <w:rPr>
          <w:rFonts w:ascii="Times New Roman" w:hAnsi="Times New Roman"/>
          <w:sz w:val="28"/>
          <w:szCs w:val="28"/>
        </w:rPr>
        <w:t>Documento de Visão de Sistema</w:t>
      </w:r>
    </w:p>
    <w:p w14:paraId="1637AFF8" w14:textId="77777777" w:rsidR="003B59A4" w:rsidRPr="005645E7" w:rsidRDefault="003B59A4" w:rsidP="003B59A4">
      <w:pPr>
        <w:spacing w:line="360" w:lineRule="auto"/>
        <w:ind w:left="2160"/>
        <w:jc w:val="right"/>
        <w:rPr>
          <w:rFonts w:ascii="Times New Roman" w:hAnsi="Times New Roman"/>
          <w:sz w:val="28"/>
          <w:szCs w:val="28"/>
        </w:rPr>
      </w:pPr>
      <w:r w:rsidRPr="005645E7">
        <w:rPr>
          <w:rFonts w:ascii="Times New Roman" w:hAnsi="Times New Roman"/>
          <w:sz w:val="28"/>
          <w:szCs w:val="28"/>
        </w:rPr>
        <w:t>Versão 1.0</w:t>
      </w:r>
    </w:p>
    <w:bookmarkEnd w:id="0"/>
    <w:p w14:paraId="534EA72F" w14:textId="77777777" w:rsidR="00F9453E" w:rsidRPr="00D937DC" w:rsidRDefault="00F9453E">
      <w:pPr>
        <w:rPr>
          <w:rFonts w:asciiTheme="minorHAnsi" w:hAnsiTheme="minorHAnsi" w:cstheme="minorHAnsi"/>
          <w:sz w:val="22"/>
          <w:szCs w:val="22"/>
        </w:rPr>
        <w:sectPr w:rsidR="00F9453E" w:rsidRPr="00D937DC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09C90ED" w14:textId="77777777" w:rsidR="00EF1EA7" w:rsidRPr="002263B1" w:rsidRDefault="00193CEF" w:rsidP="00A23261">
      <w:pPr>
        <w:pStyle w:val="Sumrio1"/>
        <w:rPr>
          <w:rFonts w:eastAsiaTheme="minorEastAsia" w:cstheme="minorBidi"/>
          <w:lang w:eastAsia="pt-BR"/>
        </w:rPr>
      </w:pPr>
      <w:r w:rsidRPr="002263B1">
        <w:lastRenderedPageBreak/>
        <w:fldChar w:fldCharType="begin"/>
      </w:r>
      <w:r w:rsidR="004A1181" w:rsidRPr="002263B1">
        <w:instrText xml:space="preserve"> TOC \o "1-3" \h \z </w:instrText>
      </w:r>
      <w:r w:rsidRPr="002263B1">
        <w:fldChar w:fldCharType="separate"/>
      </w:r>
    </w:p>
    <w:sdt>
      <w:sdtPr>
        <w:rPr>
          <w:rFonts w:ascii="SanukLF-Light" w:eastAsia="Times New Roman" w:hAnsi="SanukLF-Light" w:cs="Times New Roman"/>
          <w:color w:val="auto"/>
          <w:sz w:val="20"/>
          <w:szCs w:val="20"/>
          <w:lang w:eastAsia="en-US"/>
        </w:rPr>
        <w:id w:val="-122591688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14:paraId="7170C503" w14:textId="764BE0AE" w:rsidR="00EF1EA7" w:rsidRPr="00EF1EA7" w:rsidRDefault="00EF1EA7" w:rsidP="00EF1EA7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EF1EA7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44D928B5" w14:textId="3B2D9CC7" w:rsidR="00EF1EA7" w:rsidRPr="00EF1EA7" w:rsidRDefault="00EF1EA7" w:rsidP="00A23261">
          <w:pPr>
            <w:pStyle w:val="Sumrio1"/>
            <w:rPr>
              <w:rFonts w:eastAsiaTheme="minorEastAsia"/>
              <w:lang w:eastAsia="pt-BR"/>
            </w:rPr>
          </w:pPr>
          <w:r w:rsidRPr="00EF1EA7">
            <w:fldChar w:fldCharType="begin"/>
          </w:r>
          <w:r w:rsidRPr="00EF1EA7">
            <w:instrText xml:space="preserve"> TOC \o "1-3" \h \z \u </w:instrText>
          </w:r>
          <w:r w:rsidRPr="00EF1EA7">
            <w:fldChar w:fldCharType="separate"/>
          </w:r>
          <w:hyperlink w:anchor="_Toc48603397" w:history="1">
            <w:r w:rsidRPr="00EF1EA7">
              <w:rPr>
                <w:rStyle w:val="Hyperlink"/>
              </w:rPr>
              <w:t>1</w:t>
            </w:r>
            <w:r w:rsidRPr="00EF1EA7">
              <w:rPr>
                <w:rFonts w:eastAsiaTheme="minorEastAsia"/>
                <w:lang w:eastAsia="pt-BR"/>
              </w:rPr>
              <w:tab/>
            </w:r>
            <w:r w:rsidRPr="00A23261">
              <w:rPr>
                <w:rStyle w:val="Hyperlink"/>
              </w:rPr>
              <w:t>INTRODUÇÃO</w:t>
            </w:r>
            <w:r w:rsidRPr="00A23261">
              <w:rPr>
                <w:webHidden/>
              </w:rPr>
              <w:tab/>
            </w:r>
            <w:r w:rsidRPr="00A23261">
              <w:rPr>
                <w:webHidden/>
              </w:rPr>
              <w:fldChar w:fldCharType="begin"/>
            </w:r>
            <w:r w:rsidRPr="00A23261">
              <w:rPr>
                <w:webHidden/>
              </w:rPr>
              <w:instrText xml:space="preserve"> PAGEREF _Toc48603397 \h </w:instrText>
            </w:r>
            <w:r w:rsidRPr="00A23261">
              <w:rPr>
                <w:webHidden/>
              </w:rPr>
            </w:r>
            <w:r w:rsidRPr="00A23261">
              <w:rPr>
                <w:webHidden/>
              </w:rPr>
              <w:fldChar w:fldCharType="separate"/>
            </w:r>
            <w:r w:rsidRPr="00A23261">
              <w:rPr>
                <w:webHidden/>
              </w:rPr>
              <w:t>3</w:t>
            </w:r>
            <w:r w:rsidRPr="00A23261">
              <w:rPr>
                <w:webHidden/>
              </w:rPr>
              <w:fldChar w:fldCharType="end"/>
            </w:r>
          </w:hyperlink>
        </w:p>
        <w:p w14:paraId="59FB844A" w14:textId="0181181B" w:rsidR="00EF1EA7" w:rsidRPr="00EF1EA7" w:rsidRDefault="007D4EBB" w:rsidP="00EF1EA7">
          <w:pPr>
            <w:pStyle w:val="Sumrio2"/>
            <w:tabs>
              <w:tab w:val="left" w:pos="990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8603398" w:history="1"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="00EF1EA7" w:rsidRPr="00EF1EA7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Propósito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_Toc48603398 \h </w:instrTex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0EF13D" w14:textId="01C3C246" w:rsidR="00EF1EA7" w:rsidRPr="00EF1EA7" w:rsidRDefault="007D4EBB" w:rsidP="00EF1EA7">
          <w:pPr>
            <w:pStyle w:val="Sumrio2"/>
            <w:tabs>
              <w:tab w:val="left" w:pos="990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8603399" w:history="1"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="00EF1EA7" w:rsidRPr="00EF1EA7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Escopo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_Toc48603399 \h </w:instrTex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96948" w14:textId="6384F5F0" w:rsidR="00EF1EA7" w:rsidRPr="00EF1EA7" w:rsidRDefault="007D4EBB" w:rsidP="00EF1EA7">
          <w:pPr>
            <w:pStyle w:val="Sumrio2"/>
            <w:tabs>
              <w:tab w:val="left" w:pos="990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8603400" w:history="1"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="00EF1EA7" w:rsidRPr="00EF1EA7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Definições e Abreviações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_Toc48603400 \h </w:instrTex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58CADD" w14:textId="58090EB4" w:rsidR="00EF1EA7" w:rsidRPr="00EF1EA7" w:rsidRDefault="007D4EBB" w:rsidP="00EF1EA7">
          <w:pPr>
            <w:pStyle w:val="Sumrio2"/>
            <w:tabs>
              <w:tab w:val="left" w:pos="990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8603401" w:history="1"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1.4</w:t>
            </w:r>
            <w:r w:rsidR="00EF1EA7" w:rsidRPr="00EF1EA7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Referências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_Toc48603401 \h </w:instrTex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6B8D13" w14:textId="0008E3BD" w:rsidR="00EF1EA7" w:rsidRPr="00A23261" w:rsidRDefault="007D4EBB" w:rsidP="00A23261">
          <w:pPr>
            <w:pStyle w:val="Sumrio1"/>
            <w:rPr>
              <w:rFonts w:eastAsiaTheme="minorEastAsia"/>
              <w:lang w:eastAsia="pt-BR"/>
            </w:rPr>
          </w:pPr>
          <w:hyperlink w:anchor="_Toc48603402" w:history="1">
            <w:r w:rsidR="00EF1EA7" w:rsidRPr="00A23261">
              <w:rPr>
                <w:rStyle w:val="Hyperlink"/>
              </w:rPr>
              <w:t>2</w:t>
            </w:r>
            <w:r w:rsidR="00EF1EA7" w:rsidRPr="00A23261">
              <w:rPr>
                <w:rFonts w:eastAsiaTheme="minorEastAsia"/>
                <w:lang w:eastAsia="pt-BR"/>
              </w:rPr>
              <w:tab/>
            </w:r>
            <w:r w:rsidR="00EF1EA7" w:rsidRPr="00A23261">
              <w:rPr>
                <w:rStyle w:val="Hyperlink"/>
              </w:rPr>
              <w:t>DETALHAMENTO PROCESSOS MACROS</w:t>
            </w:r>
            <w:r w:rsidR="00EF1EA7" w:rsidRPr="00A23261">
              <w:rPr>
                <w:webHidden/>
              </w:rPr>
              <w:tab/>
            </w:r>
            <w:r w:rsidR="00EF1EA7" w:rsidRPr="00A23261">
              <w:rPr>
                <w:webHidden/>
              </w:rPr>
              <w:fldChar w:fldCharType="begin"/>
            </w:r>
            <w:r w:rsidR="00EF1EA7" w:rsidRPr="00A23261">
              <w:rPr>
                <w:webHidden/>
              </w:rPr>
              <w:instrText xml:space="preserve"> PAGEREF _Toc48603402 \h </w:instrText>
            </w:r>
            <w:r w:rsidR="00EF1EA7" w:rsidRPr="00A23261">
              <w:rPr>
                <w:webHidden/>
              </w:rPr>
            </w:r>
            <w:r w:rsidR="00EF1EA7" w:rsidRPr="00A23261">
              <w:rPr>
                <w:webHidden/>
              </w:rPr>
              <w:fldChar w:fldCharType="separate"/>
            </w:r>
            <w:r w:rsidR="00EF1EA7" w:rsidRPr="00A23261">
              <w:rPr>
                <w:webHidden/>
              </w:rPr>
              <w:t>3</w:t>
            </w:r>
            <w:r w:rsidR="00EF1EA7" w:rsidRPr="00A23261">
              <w:rPr>
                <w:webHidden/>
              </w:rPr>
              <w:fldChar w:fldCharType="end"/>
            </w:r>
          </w:hyperlink>
        </w:p>
        <w:p w14:paraId="3A0FF76E" w14:textId="60606857" w:rsidR="00EF1EA7" w:rsidRPr="00EF1EA7" w:rsidRDefault="007D4EBB" w:rsidP="00EF1EA7">
          <w:pPr>
            <w:pStyle w:val="Sumrio2"/>
            <w:tabs>
              <w:tab w:val="left" w:pos="990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8603403" w:history="1"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="00EF1EA7" w:rsidRPr="00EF1EA7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Módulo de Cadastro do Usuário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_Toc48603403 \h </w:instrTex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941599" w14:textId="5ADA733A" w:rsidR="00EF1EA7" w:rsidRPr="00EF1EA7" w:rsidRDefault="007D4EBB" w:rsidP="00EF1EA7">
          <w:pPr>
            <w:pStyle w:val="Sumrio2"/>
            <w:tabs>
              <w:tab w:val="left" w:pos="990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8603404" w:history="1"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="00EF1EA7" w:rsidRPr="00EF1EA7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Módulo Iniciar Jogo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_Toc48603404 \h </w:instrTex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0D51DD" w14:textId="62E64764" w:rsidR="00EF1EA7" w:rsidRPr="00EF1EA7" w:rsidRDefault="007D4EBB" w:rsidP="00EF1EA7">
          <w:pPr>
            <w:pStyle w:val="Sumrio2"/>
            <w:tabs>
              <w:tab w:val="left" w:pos="990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8603405" w:history="1"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</w:t>
            </w:r>
            <w:r w:rsidR="00EF1EA7" w:rsidRPr="00EF1EA7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Módulo Consultar Instruções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_Toc48603405 \h </w:instrTex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0A8FD6" w14:textId="25BF522F" w:rsidR="00EF1EA7" w:rsidRPr="00EF1EA7" w:rsidRDefault="007D4EBB" w:rsidP="00EF1EA7">
          <w:pPr>
            <w:pStyle w:val="Sumrio2"/>
            <w:tabs>
              <w:tab w:val="left" w:pos="990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8603406" w:history="1"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2.4</w:t>
            </w:r>
            <w:r w:rsidR="00EF1EA7" w:rsidRPr="00EF1EA7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Módulo Consultar Créditos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_Toc48603406 \h </w:instrTex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3CC4A8" w14:textId="1B3E19BD" w:rsidR="00EF1EA7" w:rsidRPr="00EF1EA7" w:rsidRDefault="007D4EBB" w:rsidP="00A23261">
          <w:pPr>
            <w:pStyle w:val="Sumrio1"/>
            <w:rPr>
              <w:rFonts w:eastAsiaTheme="minorEastAsia"/>
              <w:lang w:eastAsia="pt-BR"/>
            </w:rPr>
          </w:pPr>
          <w:hyperlink w:anchor="_Toc48603407" w:history="1">
            <w:r w:rsidR="00EF1EA7" w:rsidRPr="00EF1EA7">
              <w:rPr>
                <w:rStyle w:val="Hyperlink"/>
              </w:rPr>
              <w:t>3</w:t>
            </w:r>
            <w:r w:rsidR="00EF1EA7" w:rsidRPr="00EF1EA7">
              <w:rPr>
                <w:rFonts w:eastAsiaTheme="minorEastAsia"/>
                <w:lang w:eastAsia="pt-BR"/>
              </w:rPr>
              <w:tab/>
            </w:r>
            <w:r w:rsidR="00EF1EA7" w:rsidRPr="00EF1EA7">
              <w:rPr>
                <w:rStyle w:val="Hyperlink"/>
              </w:rPr>
              <w:t>POSICIONAMENTO</w:t>
            </w:r>
            <w:r w:rsidR="00EF1EA7" w:rsidRPr="00EF1EA7">
              <w:rPr>
                <w:webHidden/>
              </w:rPr>
              <w:tab/>
            </w:r>
            <w:r w:rsidR="00EF1EA7" w:rsidRPr="00EF1EA7">
              <w:rPr>
                <w:webHidden/>
              </w:rPr>
              <w:fldChar w:fldCharType="begin"/>
            </w:r>
            <w:r w:rsidR="00EF1EA7" w:rsidRPr="00EF1EA7">
              <w:rPr>
                <w:webHidden/>
              </w:rPr>
              <w:instrText xml:space="preserve"> PAGEREF _Toc48603407 \h </w:instrText>
            </w:r>
            <w:r w:rsidR="00EF1EA7" w:rsidRPr="00EF1EA7">
              <w:rPr>
                <w:webHidden/>
              </w:rPr>
            </w:r>
            <w:r w:rsidR="00EF1EA7" w:rsidRPr="00EF1EA7">
              <w:rPr>
                <w:webHidden/>
              </w:rPr>
              <w:fldChar w:fldCharType="separate"/>
            </w:r>
            <w:r w:rsidR="00EF1EA7" w:rsidRPr="00EF1EA7">
              <w:rPr>
                <w:webHidden/>
              </w:rPr>
              <w:t>5</w:t>
            </w:r>
            <w:r w:rsidR="00EF1EA7" w:rsidRPr="00EF1EA7">
              <w:rPr>
                <w:webHidden/>
              </w:rPr>
              <w:fldChar w:fldCharType="end"/>
            </w:r>
          </w:hyperlink>
        </w:p>
        <w:p w14:paraId="6D51388C" w14:textId="3D066B25" w:rsidR="00EF1EA7" w:rsidRPr="00EF1EA7" w:rsidRDefault="007D4EBB" w:rsidP="00EF1EA7">
          <w:pPr>
            <w:pStyle w:val="Sumrio2"/>
            <w:tabs>
              <w:tab w:val="left" w:pos="990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8603408" w:history="1"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3.1</w:t>
            </w:r>
            <w:r w:rsidR="00EF1EA7" w:rsidRPr="00EF1EA7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Matriz de Importância de Funcionalidades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_Toc48603408 \h </w:instrTex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F332B1" w14:textId="66D41CEB" w:rsidR="00EF1EA7" w:rsidRPr="00EF1EA7" w:rsidRDefault="007D4EBB" w:rsidP="00EF1EA7">
          <w:pPr>
            <w:pStyle w:val="Sumrio2"/>
            <w:tabs>
              <w:tab w:val="left" w:pos="990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8603409" w:history="1"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3.2</w:t>
            </w:r>
            <w:r w:rsidR="00EF1EA7" w:rsidRPr="00EF1EA7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Problemas Motivadores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_Toc48603409 \h </w:instrTex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EC966E" w14:textId="21BE23A0" w:rsidR="00EF1EA7" w:rsidRPr="00EF1EA7" w:rsidRDefault="007D4EBB" w:rsidP="00A23261">
          <w:pPr>
            <w:pStyle w:val="Sumrio1"/>
            <w:rPr>
              <w:rFonts w:eastAsiaTheme="minorEastAsia"/>
              <w:lang w:eastAsia="pt-BR"/>
            </w:rPr>
          </w:pPr>
          <w:hyperlink w:anchor="_Toc48603410" w:history="1">
            <w:r w:rsidR="00EF1EA7" w:rsidRPr="00EF1EA7">
              <w:rPr>
                <w:rStyle w:val="Hyperlink"/>
              </w:rPr>
              <w:t>4</w:t>
            </w:r>
            <w:r w:rsidR="00EF1EA7" w:rsidRPr="00EF1EA7">
              <w:rPr>
                <w:rFonts w:eastAsiaTheme="minorEastAsia"/>
                <w:lang w:eastAsia="pt-BR"/>
              </w:rPr>
              <w:tab/>
            </w:r>
            <w:r w:rsidR="00EF1EA7" w:rsidRPr="00EF1EA7">
              <w:rPr>
                <w:rStyle w:val="Hyperlink"/>
              </w:rPr>
              <w:t>DESCRIÇÃO DOS STAKEHOLDERS E USUÁRIOS</w:t>
            </w:r>
            <w:r w:rsidR="00EF1EA7" w:rsidRPr="00EF1EA7">
              <w:rPr>
                <w:webHidden/>
              </w:rPr>
              <w:tab/>
            </w:r>
            <w:r w:rsidR="00EF1EA7" w:rsidRPr="00EF1EA7">
              <w:rPr>
                <w:webHidden/>
              </w:rPr>
              <w:fldChar w:fldCharType="begin"/>
            </w:r>
            <w:r w:rsidR="00EF1EA7" w:rsidRPr="00EF1EA7">
              <w:rPr>
                <w:webHidden/>
              </w:rPr>
              <w:instrText xml:space="preserve"> PAGEREF _Toc48603410 \h </w:instrText>
            </w:r>
            <w:r w:rsidR="00EF1EA7" w:rsidRPr="00EF1EA7">
              <w:rPr>
                <w:webHidden/>
              </w:rPr>
            </w:r>
            <w:r w:rsidR="00EF1EA7" w:rsidRPr="00EF1EA7">
              <w:rPr>
                <w:webHidden/>
              </w:rPr>
              <w:fldChar w:fldCharType="separate"/>
            </w:r>
            <w:r w:rsidR="00EF1EA7" w:rsidRPr="00EF1EA7">
              <w:rPr>
                <w:webHidden/>
              </w:rPr>
              <w:t>6</w:t>
            </w:r>
            <w:r w:rsidR="00EF1EA7" w:rsidRPr="00EF1EA7">
              <w:rPr>
                <w:webHidden/>
              </w:rPr>
              <w:fldChar w:fldCharType="end"/>
            </w:r>
          </w:hyperlink>
        </w:p>
        <w:p w14:paraId="0253C38B" w14:textId="2DCFCD9B" w:rsidR="00EF1EA7" w:rsidRPr="00EF1EA7" w:rsidRDefault="007D4EBB" w:rsidP="00EF1EA7">
          <w:pPr>
            <w:pStyle w:val="Sumrio2"/>
            <w:tabs>
              <w:tab w:val="left" w:pos="990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8603411" w:history="1"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4.1</w:t>
            </w:r>
            <w:r w:rsidR="00EF1EA7" w:rsidRPr="00EF1EA7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Sumário dos Stakeholders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_Toc48603411 \h </w:instrTex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816D35" w14:textId="5321A81A" w:rsidR="00EF1EA7" w:rsidRPr="00EF1EA7" w:rsidRDefault="007D4EBB" w:rsidP="00EF1EA7">
          <w:pPr>
            <w:pStyle w:val="Sumrio2"/>
            <w:tabs>
              <w:tab w:val="left" w:pos="990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8603412" w:history="1"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4.2</w:t>
            </w:r>
            <w:r w:rsidR="00EF1EA7" w:rsidRPr="00EF1EA7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Sumário dos Usuários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_Toc48603412 \h </w:instrTex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476F90" w14:textId="59D2C9BD" w:rsidR="00EF1EA7" w:rsidRPr="00EF1EA7" w:rsidRDefault="007D4EBB" w:rsidP="00EF1EA7">
          <w:pPr>
            <w:pStyle w:val="Sumrio2"/>
            <w:tabs>
              <w:tab w:val="left" w:pos="990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8603413" w:history="1"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</w:t>
            </w:r>
            <w:r w:rsidR="00EF1EA7" w:rsidRPr="00EF1EA7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Necessidades Principais dos Stakeholders e/ou Usuários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_Toc48603413 \h </w:instrTex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8FA19B" w14:textId="2586A620" w:rsidR="00EF1EA7" w:rsidRPr="00EF1EA7" w:rsidRDefault="007D4EBB" w:rsidP="00A23261">
          <w:pPr>
            <w:pStyle w:val="Sumrio1"/>
            <w:rPr>
              <w:rFonts w:eastAsiaTheme="minorEastAsia"/>
              <w:lang w:eastAsia="pt-BR"/>
            </w:rPr>
          </w:pPr>
          <w:hyperlink w:anchor="_Toc48603414" w:history="1">
            <w:r w:rsidR="00EF1EA7" w:rsidRPr="00EF1EA7">
              <w:rPr>
                <w:rStyle w:val="Hyperlink"/>
              </w:rPr>
              <w:t>5</w:t>
            </w:r>
            <w:r w:rsidR="00EF1EA7" w:rsidRPr="00EF1EA7">
              <w:rPr>
                <w:rFonts w:eastAsiaTheme="minorEastAsia"/>
                <w:lang w:eastAsia="pt-BR"/>
              </w:rPr>
              <w:tab/>
            </w:r>
            <w:r w:rsidR="00EF1EA7" w:rsidRPr="00EF1EA7">
              <w:rPr>
                <w:rStyle w:val="Hyperlink"/>
              </w:rPr>
              <w:t>CARACTERÍSTICAS DO PRODUTO</w:t>
            </w:r>
            <w:r w:rsidR="00EF1EA7" w:rsidRPr="00EF1EA7">
              <w:rPr>
                <w:webHidden/>
              </w:rPr>
              <w:tab/>
            </w:r>
            <w:r w:rsidR="00EF1EA7" w:rsidRPr="00EF1EA7">
              <w:rPr>
                <w:webHidden/>
              </w:rPr>
              <w:fldChar w:fldCharType="begin"/>
            </w:r>
            <w:r w:rsidR="00EF1EA7" w:rsidRPr="00EF1EA7">
              <w:rPr>
                <w:webHidden/>
              </w:rPr>
              <w:instrText xml:space="preserve"> PAGEREF _Toc48603414 \h </w:instrText>
            </w:r>
            <w:r w:rsidR="00EF1EA7" w:rsidRPr="00EF1EA7">
              <w:rPr>
                <w:webHidden/>
              </w:rPr>
            </w:r>
            <w:r w:rsidR="00EF1EA7" w:rsidRPr="00EF1EA7">
              <w:rPr>
                <w:webHidden/>
              </w:rPr>
              <w:fldChar w:fldCharType="separate"/>
            </w:r>
            <w:r w:rsidR="00EF1EA7" w:rsidRPr="00EF1EA7">
              <w:rPr>
                <w:webHidden/>
              </w:rPr>
              <w:t>7</w:t>
            </w:r>
            <w:r w:rsidR="00EF1EA7" w:rsidRPr="00EF1EA7">
              <w:rPr>
                <w:webHidden/>
              </w:rPr>
              <w:fldChar w:fldCharType="end"/>
            </w:r>
          </w:hyperlink>
        </w:p>
        <w:p w14:paraId="3E379D49" w14:textId="01C1A1DA" w:rsidR="00EF1EA7" w:rsidRPr="00EF1EA7" w:rsidRDefault="007D4EBB" w:rsidP="00EF1EA7">
          <w:pPr>
            <w:pStyle w:val="Sumrio2"/>
            <w:tabs>
              <w:tab w:val="left" w:pos="990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8603415" w:history="1"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="00EF1EA7" w:rsidRPr="00EF1EA7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Assunções e Dependências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_Toc48603415 \h </w:instrTex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99DB86" w14:textId="534CE734" w:rsidR="00EF1EA7" w:rsidRPr="00EF1EA7" w:rsidRDefault="007D4EBB" w:rsidP="00EF1EA7">
          <w:pPr>
            <w:pStyle w:val="Sumrio2"/>
            <w:tabs>
              <w:tab w:val="left" w:pos="990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8603416" w:history="1"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5.2</w:t>
            </w:r>
            <w:r w:rsidR="00EF1EA7" w:rsidRPr="00EF1EA7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Licenciamento e Instalação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_Toc48603416 \h </w:instrTex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879400" w14:textId="4751B6FE" w:rsidR="00EF1EA7" w:rsidRPr="00EF1EA7" w:rsidRDefault="007D4EBB" w:rsidP="00EF1EA7">
          <w:pPr>
            <w:pStyle w:val="Sumrio2"/>
            <w:tabs>
              <w:tab w:val="left" w:pos="990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8603417" w:history="1"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5.3</w:t>
            </w:r>
            <w:r w:rsidR="00EF1EA7" w:rsidRPr="00EF1EA7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Restrições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_Toc48603417 \h </w:instrTex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458243" w14:textId="6B9F852E" w:rsidR="00EF1EA7" w:rsidRPr="00EF1EA7" w:rsidRDefault="007D4EBB" w:rsidP="00EF1EA7">
          <w:pPr>
            <w:pStyle w:val="Sumrio2"/>
            <w:tabs>
              <w:tab w:val="left" w:pos="990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8603418" w:history="1"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5.4</w:t>
            </w:r>
            <w:r w:rsidR="00EF1EA7" w:rsidRPr="00EF1EA7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Requisitos de Documentação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_Toc48603418 \h </w:instrTex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A3425F" w14:textId="2D52B288" w:rsidR="00EF1EA7" w:rsidRPr="00EF1EA7" w:rsidRDefault="007D4EBB" w:rsidP="00EF1EA7">
          <w:pPr>
            <w:pStyle w:val="Sumrio2"/>
            <w:tabs>
              <w:tab w:val="left" w:pos="990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8603419" w:history="1"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5.5</w:t>
            </w:r>
            <w:r w:rsidR="00EF1EA7" w:rsidRPr="00EF1EA7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Estimativas de Prazo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_Toc48603419 \h </w:instrTex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35FE11" w14:textId="01780C38" w:rsidR="00EF1EA7" w:rsidRPr="00EF1EA7" w:rsidRDefault="007D4EBB" w:rsidP="00EF1EA7">
          <w:pPr>
            <w:pStyle w:val="Sumrio2"/>
            <w:tabs>
              <w:tab w:val="left" w:pos="990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8603420" w:history="1"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="00EF1EA7" w:rsidRPr="00EF1EA7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Estimativas de Custo Software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_Toc48603420 \h </w:instrTex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60BDEB" w14:textId="1C6277F4" w:rsidR="00EF1EA7" w:rsidRPr="00EF1EA7" w:rsidRDefault="007D4EBB" w:rsidP="00EF1EA7">
          <w:pPr>
            <w:pStyle w:val="Sumrio2"/>
            <w:tabs>
              <w:tab w:val="left" w:pos="990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8603421" w:history="1"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5.7</w:t>
            </w:r>
            <w:r w:rsidR="00EF1EA7" w:rsidRPr="00EF1EA7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Estimativas de Custo Hardware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_Toc48603421 \h </w:instrTex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62E838" w14:textId="601CF358" w:rsidR="00EF1EA7" w:rsidRPr="00EF1EA7" w:rsidRDefault="007D4EBB" w:rsidP="00EF1EA7">
          <w:pPr>
            <w:pStyle w:val="Sumrio2"/>
            <w:tabs>
              <w:tab w:val="left" w:pos="990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8603422" w:history="1"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5.8</w:t>
            </w:r>
            <w:r w:rsidR="00EF1EA7" w:rsidRPr="00EF1EA7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EF1EA7" w:rsidRPr="00EF1EA7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Estimativas de Custo Mensal Operação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_Toc48603422 \h </w:instrTex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EF1EA7" w:rsidRPr="00EF1EA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736BF5" w14:textId="6BFF2603" w:rsidR="00EF1EA7" w:rsidRPr="00EF1EA7" w:rsidRDefault="007D4EBB" w:rsidP="00A23261">
          <w:pPr>
            <w:pStyle w:val="Sumrio1"/>
            <w:rPr>
              <w:rFonts w:eastAsiaTheme="minorEastAsia"/>
              <w:lang w:eastAsia="pt-BR"/>
            </w:rPr>
          </w:pPr>
          <w:hyperlink w:anchor="_Toc48603423" w:history="1">
            <w:r w:rsidR="00EF1EA7" w:rsidRPr="00EF1EA7">
              <w:rPr>
                <w:rStyle w:val="Hyperlink"/>
              </w:rPr>
              <w:t>6</w:t>
            </w:r>
            <w:r w:rsidR="00EF1EA7" w:rsidRPr="00EF1EA7">
              <w:rPr>
                <w:rFonts w:eastAsiaTheme="minorEastAsia"/>
                <w:lang w:eastAsia="pt-BR"/>
              </w:rPr>
              <w:tab/>
            </w:r>
            <w:r w:rsidR="00EF1EA7" w:rsidRPr="00EF1EA7">
              <w:rPr>
                <w:rStyle w:val="Hyperlink"/>
              </w:rPr>
              <w:t>Histórico das Revisões</w:t>
            </w:r>
            <w:r w:rsidR="00EF1EA7" w:rsidRPr="00EF1EA7">
              <w:rPr>
                <w:webHidden/>
              </w:rPr>
              <w:tab/>
            </w:r>
            <w:r w:rsidR="00EF1EA7" w:rsidRPr="00EF1EA7">
              <w:rPr>
                <w:webHidden/>
              </w:rPr>
              <w:fldChar w:fldCharType="begin"/>
            </w:r>
            <w:r w:rsidR="00EF1EA7" w:rsidRPr="00EF1EA7">
              <w:rPr>
                <w:webHidden/>
              </w:rPr>
              <w:instrText xml:space="preserve"> PAGEREF _Toc48603423 \h </w:instrText>
            </w:r>
            <w:r w:rsidR="00EF1EA7" w:rsidRPr="00EF1EA7">
              <w:rPr>
                <w:webHidden/>
              </w:rPr>
            </w:r>
            <w:r w:rsidR="00EF1EA7" w:rsidRPr="00EF1EA7">
              <w:rPr>
                <w:webHidden/>
              </w:rPr>
              <w:fldChar w:fldCharType="separate"/>
            </w:r>
            <w:r w:rsidR="00EF1EA7" w:rsidRPr="00EF1EA7">
              <w:rPr>
                <w:webHidden/>
              </w:rPr>
              <w:t>9</w:t>
            </w:r>
            <w:r w:rsidR="00EF1EA7" w:rsidRPr="00EF1EA7">
              <w:rPr>
                <w:webHidden/>
              </w:rPr>
              <w:fldChar w:fldCharType="end"/>
            </w:r>
          </w:hyperlink>
        </w:p>
        <w:p w14:paraId="0E42FA08" w14:textId="3662250C" w:rsidR="00EF1EA7" w:rsidRPr="00EF1EA7" w:rsidRDefault="00EF1EA7" w:rsidP="00EF1EA7">
          <w:pPr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1EA7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777E721" w14:textId="773FAB53" w:rsidR="00186B68" w:rsidRPr="002263B1" w:rsidRDefault="00186B68" w:rsidP="00A23261">
      <w:pPr>
        <w:pStyle w:val="Sumrio1"/>
        <w:rPr>
          <w:rFonts w:eastAsiaTheme="minorEastAsia"/>
          <w:lang w:eastAsia="pt-BR"/>
        </w:rPr>
      </w:pPr>
    </w:p>
    <w:p w14:paraId="5DEAACA3" w14:textId="77777777" w:rsidR="006A4D3D" w:rsidRPr="00D937DC" w:rsidRDefault="00193CEF" w:rsidP="00A23261">
      <w:pPr>
        <w:pStyle w:val="Sumrio1"/>
      </w:pPr>
      <w:r w:rsidRPr="002263B1">
        <w:fldChar w:fldCharType="end"/>
      </w:r>
    </w:p>
    <w:p w14:paraId="0EEDC647" w14:textId="77777777" w:rsidR="003C5F35" w:rsidRPr="00D937DC" w:rsidRDefault="006A4D3D" w:rsidP="00A23261">
      <w:pPr>
        <w:pStyle w:val="Sumrio1"/>
      </w:pPr>
      <w:r w:rsidRPr="00D937DC">
        <w:br w:type="page"/>
      </w:r>
    </w:p>
    <w:p w14:paraId="52DC5C32" w14:textId="13C8CF59" w:rsidR="00F9453E" w:rsidRPr="008246B0" w:rsidRDefault="00CE2B8D" w:rsidP="008246B0">
      <w:pPr>
        <w:pStyle w:val="Ttulo1"/>
      </w:pPr>
      <w:bookmarkStart w:id="3" w:name="_Toc36128464"/>
      <w:bookmarkStart w:id="4" w:name="_Toc48603397"/>
      <w:r w:rsidRPr="008246B0">
        <w:lastRenderedPageBreak/>
        <w:t>INTRODUÇÃO</w:t>
      </w:r>
      <w:bookmarkEnd w:id="3"/>
      <w:bookmarkEnd w:id="4"/>
    </w:p>
    <w:p w14:paraId="53C006B9" w14:textId="08CEC821" w:rsidR="008B5707" w:rsidRDefault="008B5707" w:rsidP="00A668B2"/>
    <w:p w14:paraId="0E180778" w14:textId="1C03CDDF" w:rsidR="008B5707" w:rsidRPr="008B5707" w:rsidRDefault="008B5707" w:rsidP="008B5707">
      <w:pPr>
        <w:spacing w:line="360" w:lineRule="auto"/>
        <w:ind w:firstLine="720"/>
        <w:rPr>
          <w:rStyle w:val="Forte"/>
        </w:rPr>
      </w:pPr>
      <w:r w:rsidRPr="008B5707">
        <w:rPr>
          <w:rStyle w:val="Forte"/>
        </w:rPr>
        <w:t xml:space="preserve">Para obtenção de nota relativa ao </w:t>
      </w:r>
      <w:r w:rsidR="008754AC">
        <w:rPr>
          <w:rStyle w:val="Forte"/>
        </w:rPr>
        <w:t>2</w:t>
      </w:r>
      <w:r w:rsidRPr="008B5707">
        <w:rPr>
          <w:rStyle w:val="Forte"/>
        </w:rPr>
        <w:t>º semestre de 2020, está sendo desenvolvido um aplicativo para a disciplina de Programação e Desenvolvimento para Dispositivos Móveis, que consta com o formato MVC (</w:t>
      </w:r>
      <w:proofErr w:type="spellStart"/>
      <w:r w:rsidRPr="008B5707">
        <w:rPr>
          <w:rStyle w:val="Forte"/>
        </w:rPr>
        <w:t>Model-View-Controller</w:t>
      </w:r>
      <w:proofErr w:type="spellEnd"/>
      <w:r w:rsidRPr="008B5707">
        <w:rPr>
          <w:rStyle w:val="Forte"/>
        </w:rPr>
        <w:t xml:space="preserve">). </w:t>
      </w:r>
    </w:p>
    <w:p w14:paraId="4AE34010" w14:textId="77777777" w:rsidR="008B5707" w:rsidRPr="008B5707" w:rsidRDefault="008B5707" w:rsidP="008B5707">
      <w:pPr>
        <w:spacing w:line="360" w:lineRule="auto"/>
        <w:ind w:firstLine="720"/>
        <w:rPr>
          <w:rStyle w:val="Forte"/>
        </w:rPr>
      </w:pPr>
      <w:r w:rsidRPr="008B5707">
        <w:rPr>
          <w:rStyle w:val="Forte"/>
        </w:rPr>
        <w:t>Este jogo tem por objetivo entreter o usuário. Ao iniciar o aplicativo o usuário assume a posição de interagir com a dinâmica do jogo, o jogador deve clicar nas figuras que aparecerão e desaparecerão esporadicamente de seus respectivos buracos na interface do jogo. Para cada clique na figura errada, será perdido uma de suas três tentativas, e para cada clique nas figuras bônus será acrescentado mais uma tentativa ao usuário.</w:t>
      </w:r>
    </w:p>
    <w:p w14:paraId="36495F60" w14:textId="77777777" w:rsidR="008B5707" w:rsidRPr="008B5707" w:rsidRDefault="008B5707" w:rsidP="007C6980">
      <w:pPr>
        <w:spacing w:before="240" w:line="360" w:lineRule="auto"/>
        <w:rPr>
          <w:rFonts w:ascii="Times New Roman" w:hAnsi="Times New Roman"/>
          <w:sz w:val="24"/>
          <w:szCs w:val="24"/>
        </w:rPr>
      </w:pPr>
    </w:p>
    <w:p w14:paraId="6AC9D22A" w14:textId="78611EBC" w:rsidR="00F9453E" w:rsidRPr="008246B0" w:rsidRDefault="00F9453E" w:rsidP="008246B0">
      <w:pPr>
        <w:pStyle w:val="Ttulo2"/>
      </w:pPr>
      <w:bookmarkStart w:id="5" w:name="_Toc456598587"/>
      <w:bookmarkStart w:id="6" w:name="_Toc456600918"/>
      <w:bookmarkStart w:id="7" w:name="_Toc456662657"/>
      <w:bookmarkStart w:id="8" w:name="_Toc483807151"/>
      <w:bookmarkStart w:id="9" w:name="_Toc36128465"/>
      <w:bookmarkStart w:id="10" w:name="_Toc48603398"/>
      <w:bookmarkStart w:id="11" w:name="_Toc436203377"/>
      <w:bookmarkStart w:id="12" w:name="_Toc452813577"/>
      <w:r w:rsidRPr="008246B0">
        <w:t>Propósito</w:t>
      </w:r>
      <w:bookmarkEnd w:id="5"/>
      <w:bookmarkEnd w:id="6"/>
      <w:bookmarkEnd w:id="7"/>
      <w:bookmarkEnd w:id="8"/>
      <w:bookmarkEnd w:id="9"/>
      <w:bookmarkEnd w:id="10"/>
    </w:p>
    <w:p w14:paraId="40E514E6" w14:textId="2F5F861C" w:rsidR="005215FA" w:rsidRDefault="005215FA" w:rsidP="00A668B2"/>
    <w:p w14:paraId="0D10DD62" w14:textId="67F43600" w:rsidR="005215FA" w:rsidRDefault="005215FA" w:rsidP="005215FA">
      <w:pPr>
        <w:spacing w:line="360" w:lineRule="auto"/>
        <w:ind w:firstLine="720"/>
        <w:rPr>
          <w:rStyle w:val="Forte"/>
        </w:rPr>
      </w:pPr>
      <w:r w:rsidRPr="005215FA">
        <w:rPr>
          <w:rStyle w:val="Forte"/>
        </w:rPr>
        <w:t xml:space="preserve">Este documento possui </w:t>
      </w:r>
      <w:r>
        <w:rPr>
          <w:rStyle w:val="Forte"/>
        </w:rPr>
        <w:t>o</w:t>
      </w:r>
      <w:r w:rsidRPr="005215FA">
        <w:rPr>
          <w:rStyle w:val="Forte"/>
        </w:rPr>
        <w:t xml:space="preserve"> objetivo apresentar </w:t>
      </w:r>
      <w:r>
        <w:rPr>
          <w:rStyle w:val="Forte"/>
        </w:rPr>
        <w:t>as especificações</w:t>
      </w:r>
      <w:r w:rsidRPr="005215FA">
        <w:rPr>
          <w:rStyle w:val="Forte"/>
        </w:rPr>
        <w:t xml:space="preserve"> sobre o</w:t>
      </w:r>
      <w:r>
        <w:rPr>
          <w:rStyle w:val="Forte"/>
        </w:rPr>
        <w:t xml:space="preserve"> sistema do</w:t>
      </w:r>
      <w:r w:rsidRPr="005215FA">
        <w:rPr>
          <w:rStyle w:val="Forte"/>
        </w:rPr>
        <w:t xml:space="preserve"> aplicativo Dom Bosco e as Toupeiras</w:t>
      </w:r>
      <w:r>
        <w:rPr>
          <w:rStyle w:val="Forte"/>
        </w:rPr>
        <w:t>.</w:t>
      </w:r>
    </w:p>
    <w:p w14:paraId="156BEDD1" w14:textId="5188ED9F" w:rsidR="00F9453E" w:rsidRPr="007C6980" w:rsidRDefault="00FC2A4D" w:rsidP="007C6980">
      <w:pPr>
        <w:spacing w:before="240" w:line="360" w:lineRule="auto"/>
        <w:ind w:firstLine="720"/>
        <w:rPr>
          <w:rStyle w:val="Forte"/>
        </w:rPr>
      </w:pPr>
      <w:r w:rsidRPr="00916521">
        <w:rPr>
          <w:rFonts w:ascii="Arial" w:hAnsi="Arial" w:cs="Arial"/>
          <w:i/>
          <w:color w:val="0000FF"/>
          <w:szCs w:val="22"/>
        </w:rPr>
        <w:t>.</w:t>
      </w:r>
    </w:p>
    <w:p w14:paraId="332557AD" w14:textId="2F3E90E0" w:rsidR="00E4479C" w:rsidRDefault="00F9453E" w:rsidP="003E0E27">
      <w:pPr>
        <w:pStyle w:val="Ttulo2"/>
      </w:pPr>
      <w:bookmarkStart w:id="13" w:name="_Toc456598588"/>
      <w:bookmarkStart w:id="14" w:name="_Toc456600919"/>
      <w:bookmarkStart w:id="15" w:name="_Toc456662658"/>
      <w:bookmarkStart w:id="16" w:name="_Toc483807152"/>
      <w:bookmarkStart w:id="17" w:name="_Toc36128466"/>
      <w:bookmarkStart w:id="18" w:name="_Toc48603399"/>
      <w:r w:rsidRPr="005215FA">
        <w:t>Escop</w:t>
      </w:r>
      <w:bookmarkEnd w:id="13"/>
      <w:bookmarkEnd w:id="14"/>
      <w:bookmarkEnd w:id="15"/>
      <w:bookmarkEnd w:id="16"/>
      <w:r w:rsidRPr="005215FA">
        <w:t>o</w:t>
      </w:r>
      <w:bookmarkEnd w:id="17"/>
      <w:bookmarkEnd w:id="18"/>
    </w:p>
    <w:p w14:paraId="22FD308D" w14:textId="1CB835EA" w:rsidR="008754AC" w:rsidRPr="008754AC" w:rsidRDefault="008754AC" w:rsidP="008754AC">
      <w:pPr>
        <w:rPr>
          <w:rStyle w:val="Forte"/>
        </w:rPr>
      </w:pPr>
    </w:p>
    <w:p w14:paraId="6D479874" w14:textId="1E71E2FE" w:rsidR="005215FA" w:rsidRDefault="00AA6C12" w:rsidP="00AA6C12">
      <w:pPr>
        <w:spacing w:line="360" w:lineRule="auto"/>
        <w:ind w:firstLine="720"/>
        <w:rPr>
          <w:rFonts w:ascii="Times New Roman" w:hAnsi="Times New Roman"/>
          <w:sz w:val="24"/>
          <w:szCs w:val="24"/>
          <w:lang w:val="pt-PT"/>
        </w:rPr>
      </w:pPr>
      <w:bookmarkStart w:id="19" w:name="_Hlk48722087"/>
      <w:r w:rsidRPr="00AA6C12">
        <w:rPr>
          <w:rFonts w:ascii="Times New Roman" w:hAnsi="Times New Roman"/>
          <w:sz w:val="24"/>
          <w:szCs w:val="24"/>
          <w:lang w:val="pt-PT"/>
        </w:rPr>
        <w:t>O escopo deste documento se limita a fornecer a todos os envolvidos uma descrição compreensível das funcionalidades que serão atendidas no projeto d</w:t>
      </w:r>
      <w:r>
        <w:rPr>
          <w:rFonts w:ascii="Times New Roman" w:hAnsi="Times New Roman"/>
          <w:sz w:val="24"/>
          <w:szCs w:val="24"/>
          <w:lang w:val="pt-PT"/>
        </w:rPr>
        <w:t>o</w:t>
      </w:r>
      <w:r w:rsidRPr="00AA6C12">
        <w:rPr>
          <w:rFonts w:ascii="Times New Roman" w:hAnsi="Times New Roman"/>
          <w:sz w:val="24"/>
          <w:szCs w:val="24"/>
          <w:lang w:val="pt-PT"/>
        </w:rPr>
        <w:t xml:space="preserve"> software. Quando necessário este documento pode ser atualizado durante todo o ciclo de desenvolvimento da </w:t>
      </w:r>
      <w:r>
        <w:rPr>
          <w:rFonts w:ascii="Times New Roman" w:hAnsi="Times New Roman"/>
          <w:sz w:val="24"/>
          <w:szCs w:val="24"/>
          <w:lang w:val="pt-PT"/>
        </w:rPr>
        <w:t>aplicação</w:t>
      </w:r>
      <w:r w:rsidRPr="00AA6C12">
        <w:rPr>
          <w:rFonts w:ascii="Times New Roman" w:hAnsi="Times New Roman"/>
          <w:sz w:val="24"/>
          <w:szCs w:val="24"/>
          <w:lang w:val="pt-PT"/>
        </w:rPr>
        <w:t>.</w:t>
      </w:r>
    </w:p>
    <w:bookmarkEnd w:id="19"/>
    <w:p w14:paraId="60608ACB" w14:textId="77777777" w:rsidR="00AA6C12" w:rsidRPr="005215FA" w:rsidRDefault="00AA6C12" w:rsidP="007C6980">
      <w:pPr>
        <w:spacing w:before="240" w:line="360" w:lineRule="auto"/>
        <w:ind w:firstLine="720"/>
      </w:pPr>
    </w:p>
    <w:p w14:paraId="3588CEAF" w14:textId="7AF6CD52" w:rsidR="005A39A0" w:rsidRDefault="00F9453E" w:rsidP="003E0E27">
      <w:pPr>
        <w:pStyle w:val="Ttulo2"/>
      </w:pPr>
      <w:bookmarkStart w:id="20" w:name="_Toc456598589"/>
      <w:bookmarkStart w:id="21" w:name="_Toc456600920"/>
      <w:bookmarkStart w:id="22" w:name="_Toc456662659"/>
      <w:bookmarkStart w:id="23" w:name="_Toc483807153"/>
      <w:bookmarkStart w:id="24" w:name="_Toc36128467"/>
      <w:bookmarkStart w:id="25" w:name="_Toc48603400"/>
      <w:r w:rsidRPr="005958E6">
        <w:t>Definições e Abreviações</w:t>
      </w:r>
      <w:bookmarkStart w:id="26" w:name="_Toc456598590"/>
      <w:bookmarkStart w:id="27" w:name="_Toc456600921"/>
      <w:bookmarkStart w:id="28" w:name="_Toc456662660"/>
      <w:bookmarkStart w:id="29" w:name="_Toc483807154"/>
      <w:bookmarkEnd w:id="20"/>
      <w:bookmarkEnd w:id="21"/>
      <w:bookmarkEnd w:id="22"/>
      <w:bookmarkEnd w:id="23"/>
      <w:bookmarkEnd w:id="24"/>
      <w:bookmarkEnd w:id="25"/>
    </w:p>
    <w:p w14:paraId="692FB341" w14:textId="7B27F72B" w:rsidR="00E41687" w:rsidRDefault="00E41687" w:rsidP="00A668B2"/>
    <w:p w14:paraId="47421598" w14:textId="34FDB638" w:rsidR="00E41687" w:rsidRDefault="000022A8" w:rsidP="000022A8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30" w:name="_Hlk48722098"/>
      <w:proofErr w:type="spellStart"/>
      <w:r w:rsidRPr="000022A8">
        <w:rPr>
          <w:rFonts w:ascii="Times New Roman" w:hAnsi="Times New Roman"/>
          <w:sz w:val="24"/>
          <w:szCs w:val="24"/>
        </w:rPr>
        <w:t>Model-View-Controller</w:t>
      </w:r>
      <w:proofErr w:type="spellEnd"/>
      <w:r w:rsidRPr="000022A8">
        <w:rPr>
          <w:rFonts w:ascii="Times New Roman" w:hAnsi="Times New Roman"/>
          <w:sz w:val="24"/>
          <w:szCs w:val="24"/>
        </w:rPr>
        <w:t>: é padrão de arquitetura de software, separando sua aplicação em 3 camadas. A camada de interação do usuário(</w:t>
      </w:r>
      <w:proofErr w:type="spellStart"/>
      <w:r w:rsidRPr="000022A8">
        <w:rPr>
          <w:rFonts w:ascii="Times New Roman" w:hAnsi="Times New Roman"/>
          <w:sz w:val="24"/>
          <w:szCs w:val="24"/>
        </w:rPr>
        <w:t>view</w:t>
      </w:r>
      <w:proofErr w:type="spellEnd"/>
      <w:r w:rsidRPr="000022A8">
        <w:rPr>
          <w:rFonts w:ascii="Times New Roman" w:hAnsi="Times New Roman"/>
          <w:sz w:val="24"/>
          <w:szCs w:val="24"/>
        </w:rPr>
        <w:t>), a camada de manipulação dos dados(</w:t>
      </w:r>
      <w:proofErr w:type="spellStart"/>
      <w:r w:rsidRPr="000022A8">
        <w:rPr>
          <w:rFonts w:ascii="Times New Roman" w:hAnsi="Times New Roman"/>
          <w:sz w:val="24"/>
          <w:szCs w:val="24"/>
        </w:rPr>
        <w:t>model</w:t>
      </w:r>
      <w:proofErr w:type="spellEnd"/>
      <w:r w:rsidRPr="000022A8">
        <w:rPr>
          <w:rFonts w:ascii="Times New Roman" w:hAnsi="Times New Roman"/>
          <w:sz w:val="24"/>
          <w:szCs w:val="24"/>
        </w:rPr>
        <w:t>) e a camada de controle(</w:t>
      </w:r>
      <w:proofErr w:type="spellStart"/>
      <w:r w:rsidRPr="000022A8">
        <w:rPr>
          <w:rFonts w:ascii="Times New Roman" w:hAnsi="Times New Roman"/>
          <w:sz w:val="24"/>
          <w:szCs w:val="24"/>
        </w:rPr>
        <w:t>controller</w:t>
      </w:r>
      <w:proofErr w:type="spellEnd"/>
      <w:r w:rsidRPr="000022A8">
        <w:rPr>
          <w:rFonts w:ascii="Times New Roman" w:hAnsi="Times New Roman"/>
          <w:sz w:val="24"/>
          <w:szCs w:val="24"/>
        </w:rPr>
        <w:t>).</w:t>
      </w:r>
    </w:p>
    <w:p w14:paraId="04444EC6" w14:textId="459C0D8E" w:rsidR="000022A8" w:rsidRDefault="000022A8" w:rsidP="000022A8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022A8">
        <w:rPr>
          <w:rFonts w:ascii="Times New Roman" w:hAnsi="Times New Roman"/>
          <w:sz w:val="24"/>
          <w:szCs w:val="24"/>
        </w:rPr>
        <w:t>Stakeholders</w:t>
      </w:r>
      <w:r>
        <w:rPr>
          <w:rFonts w:ascii="Times New Roman" w:hAnsi="Times New Roman"/>
          <w:sz w:val="24"/>
          <w:szCs w:val="24"/>
        </w:rPr>
        <w:t>:</w:t>
      </w:r>
      <w:r w:rsidRPr="000022A8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0022A8">
        <w:rPr>
          <w:rFonts w:ascii="Times New Roman" w:hAnsi="Times New Roman"/>
          <w:sz w:val="24"/>
          <w:szCs w:val="24"/>
        </w:rPr>
        <w:t xml:space="preserve">é um termo utilizado em diversas áreas como gestão de projetos, e arquitetura de software referente às partes interessadas que devem estar de acordo com as práticas de </w:t>
      </w:r>
      <w:r w:rsidRPr="000022A8">
        <w:rPr>
          <w:rFonts w:ascii="Times New Roman" w:hAnsi="Times New Roman"/>
          <w:sz w:val="24"/>
          <w:szCs w:val="24"/>
        </w:rPr>
        <w:lastRenderedPageBreak/>
        <w:t>governança corporativa executadas pela empresa.</w:t>
      </w:r>
    </w:p>
    <w:p w14:paraId="0EC0E73E" w14:textId="1353BB58" w:rsidR="000022A8" w:rsidRDefault="000022A8" w:rsidP="000022A8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0022A8">
        <w:rPr>
          <w:rFonts w:ascii="Times New Roman" w:hAnsi="Times New Roman"/>
          <w:sz w:val="24"/>
          <w:szCs w:val="24"/>
        </w:rPr>
        <w:t>Product</w:t>
      </w:r>
      <w:proofErr w:type="spellEnd"/>
      <w:r w:rsidRPr="000022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2D5C">
        <w:rPr>
          <w:rFonts w:ascii="Times New Roman" w:hAnsi="Times New Roman"/>
          <w:sz w:val="24"/>
          <w:szCs w:val="24"/>
        </w:rPr>
        <w:t>O</w:t>
      </w:r>
      <w:r w:rsidRPr="000022A8">
        <w:rPr>
          <w:rFonts w:ascii="Times New Roman" w:hAnsi="Times New Roman"/>
          <w:sz w:val="24"/>
          <w:szCs w:val="24"/>
        </w:rPr>
        <w:t>wner</w:t>
      </w:r>
      <w:proofErr w:type="spellEnd"/>
      <w:r w:rsidR="009F2D5C">
        <w:rPr>
          <w:rFonts w:ascii="Times New Roman" w:hAnsi="Times New Roman"/>
          <w:sz w:val="24"/>
          <w:szCs w:val="24"/>
        </w:rPr>
        <w:t>:</w:t>
      </w:r>
      <w:r w:rsidRPr="000022A8">
        <w:rPr>
          <w:rFonts w:ascii="Times New Roman" w:hAnsi="Times New Roman"/>
          <w:sz w:val="24"/>
          <w:szCs w:val="24"/>
        </w:rPr>
        <w:t xml:space="preserve"> é a pessoa que define os itens que compõem o </w:t>
      </w:r>
      <w:proofErr w:type="spellStart"/>
      <w:r w:rsidRPr="009F2D5C">
        <w:rPr>
          <w:rFonts w:ascii="Times New Roman" w:hAnsi="Times New Roman"/>
          <w:sz w:val="24"/>
          <w:szCs w:val="24"/>
        </w:rPr>
        <w:t>Product</w:t>
      </w:r>
      <w:proofErr w:type="spellEnd"/>
      <w:r w:rsidRPr="000022A8">
        <w:rPr>
          <w:rFonts w:ascii="Times New Roman" w:hAnsi="Times New Roman"/>
          <w:sz w:val="24"/>
          <w:szCs w:val="24"/>
        </w:rPr>
        <w:t> Backlog e os prioriza nas Sprint Planning Meetings.</w:t>
      </w:r>
    </w:p>
    <w:p w14:paraId="0E46CE7A" w14:textId="186BD658" w:rsidR="009F2D5C" w:rsidRDefault="009F2D5C" w:rsidP="000022A8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Pr="009F2D5C">
        <w:rPr>
          <w:rFonts w:ascii="Times New Roman" w:hAnsi="Times New Roman"/>
          <w:sz w:val="24"/>
          <w:szCs w:val="24"/>
        </w:rPr>
        <w:t xml:space="preserve">crum </w:t>
      </w:r>
      <w:r>
        <w:rPr>
          <w:rFonts w:ascii="Times New Roman" w:hAnsi="Times New Roman"/>
          <w:sz w:val="24"/>
          <w:szCs w:val="24"/>
        </w:rPr>
        <w:t>M</w:t>
      </w:r>
      <w:r w:rsidRPr="009F2D5C">
        <w:rPr>
          <w:rFonts w:ascii="Times New Roman" w:hAnsi="Times New Roman"/>
          <w:sz w:val="24"/>
          <w:szCs w:val="24"/>
        </w:rPr>
        <w:t>aster</w:t>
      </w:r>
      <w:r>
        <w:rPr>
          <w:rFonts w:ascii="Times New Roman" w:hAnsi="Times New Roman"/>
          <w:sz w:val="24"/>
          <w:szCs w:val="24"/>
        </w:rPr>
        <w:t xml:space="preserve">: </w:t>
      </w:r>
      <w:r w:rsidRPr="009F2D5C">
        <w:rPr>
          <w:rFonts w:ascii="Times New Roman" w:hAnsi="Times New Roman"/>
          <w:sz w:val="24"/>
          <w:szCs w:val="24"/>
        </w:rPr>
        <w:t>atua como facilitador do Daily Scrum e torna-se responsável por remover quaisquer obstáculos que sejam levantados pela equipe durante essas reuniões.</w:t>
      </w:r>
    </w:p>
    <w:p w14:paraId="7C0AB0A7" w14:textId="5E5499EE" w:rsidR="009F2D5C" w:rsidRDefault="009F2D5C" w:rsidP="000022A8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9F2D5C">
        <w:rPr>
          <w:rFonts w:ascii="Times New Roman" w:hAnsi="Times New Roman"/>
          <w:sz w:val="24"/>
          <w:szCs w:val="24"/>
        </w:rPr>
        <w:t>Dev</w:t>
      </w:r>
      <w:proofErr w:type="spellEnd"/>
      <w:r w:rsidRPr="009F2D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2D5C">
        <w:rPr>
          <w:rFonts w:ascii="Times New Roman" w:hAnsi="Times New Roman"/>
          <w:sz w:val="24"/>
          <w:szCs w:val="24"/>
        </w:rPr>
        <w:t>team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Pr="009F2D5C">
        <w:rPr>
          <w:rFonts w:ascii="Times New Roman" w:hAnsi="Times New Roman"/>
          <w:sz w:val="24"/>
          <w:szCs w:val="24"/>
        </w:rPr>
        <w:t>é o responsável por desenvolver o produto.</w:t>
      </w:r>
    </w:p>
    <w:p w14:paraId="6EA238B1" w14:textId="06E769A2" w:rsidR="00312436" w:rsidRPr="000022A8" w:rsidRDefault="00312436" w:rsidP="000022A8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Java: </w:t>
      </w:r>
      <w:r w:rsidRPr="00312436">
        <w:rPr>
          <w:rFonts w:ascii="Times New Roman" w:hAnsi="Times New Roman"/>
          <w:sz w:val="24"/>
          <w:szCs w:val="24"/>
        </w:rPr>
        <w:t>é uma linguagem de programação orientada a objetos</w:t>
      </w:r>
      <w:r>
        <w:rPr>
          <w:rFonts w:ascii="Times New Roman" w:hAnsi="Times New Roman"/>
          <w:sz w:val="24"/>
          <w:szCs w:val="24"/>
        </w:rPr>
        <w:t>.</w:t>
      </w:r>
    </w:p>
    <w:bookmarkEnd w:id="30"/>
    <w:p w14:paraId="604DF934" w14:textId="77777777" w:rsidR="007C6980" w:rsidRPr="005215FA" w:rsidRDefault="007C6980" w:rsidP="007C6980">
      <w:pPr>
        <w:spacing w:before="240"/>
      </w:pPr>
    </w:p>
    <w:p w14:paraId="13EF6175" w14:textId="6C9A294A" w:rsidR="00E41687" w:rsidRPr="006760E6" w:rsidRDefault="00F9453E" w:rsidP="00E41687">
      <w:pPr>
        <w:pStyle w:val="Ttulo2"/>
      </w:pPr>
      <w:bookmarkStart w:id="31" w:name="_Toc36128468"/>
      <w:bookmarkStart w:id="32" w:name="_Toc48603401"/>
      <w:r w:rsidRPr="004C4F34">
        <w:t>Referências</w:t>
      </w:r>
      <w:bookmarkStart w:id="33" w:name="_Toc36128469"/>
      <w:bookmarkStart w:id="34" w:name="_Toc456662662"/>
      <w:bookmarkStart w:id="35" w:name="_Toc483807156"/>
      <w:bookmarkEnd w:id="26"/>
      <w:bookmarkEnd w:id="27"/>
      <w:bookmarkEnd w:id="28"/>
      <w:bookmarkEnd w:id="29"/>
      <w:bookmarkEnd w:id="31"/>
      <w:bookmarkEnd w:id="32"/>
    </w:p>
    <w:p w14:paraId="2A1C0236" w14:textId="77777777" w:rsidR="00037A16" w:rsidRPr="00037A16" w:rsidRDefault="00037A16" w:rsidP="007C6980">
      <w:pPr>
        <w:spacing w:before="240"/>
      </w:pPr>
    </w:p>
    <w:p w14:paraId="6386CD57" w14:textId="01843971" w:rsidR="00770118" w:rsidRDefault="008246B0" w:rsidP="008246B0">
      <w:pPr>
        <w:pStyle w:val="Ttulo1"/>
      </w:pPr>
      <w:bookmarkStart w:id="36" w:name="_Toc48603402"/>
      <w:r w:rsidRPr="008246B0">
        <w:t>DETALHAMENTO PROCESSOS MACROS</w:t>
      </w:r>
      <w:bookmarkEnd w:id="33"/>
      <w:bookmarkEnd w:id="36"/>
    </w:p>
    <w:p w14:paraId="489C5188" w14:textId="03C9277F" w:rsidR="00AA6C12" w:rsidRDefault="00AA6C12" w:rsidP="00A668B2"/>
    <w:p w14:paraId="56FCEF87" w14:textId="2898E0E4" w:rsidR="00AA6C12" w:rsidRDefault="00CC283B" w:rsidP="00AA6C12">
      <w:pPr>
        <w:spacing w:line="360" w:lineRule="auto"/>
        <w:ind w:firstLine="720"/>
        <w:rPr>
          <w:rStyle w:val="Forte"/>
        </w:rPr>
      </w:pPr>
      <w:bookmarkStart w:id="37" w:name="_Hlk48722111"/>
      <w:r w:rsidRPr="00CC283B">
        <w:rPr>
          <w:rStyle w:val="Forte"/>
        </w:rPr>
        <w:t>A aplicação</w:t>
      </w:r>
      <w:r>
        <w:rPr>
          <w:rStyle w:val="Forte"/>
        </w:rPr>
        <w:t xml:space="preserve"> desenvolvida</w:t>
      </w:r>
      <w:r w:rsidRPr="00CC283B">
        <w:rPr>
          <w:rStyle w:val="Forte"/>
        </w:rPr>
        <w:t xml:space="preserve"> para </w:t>
      </w:r>
      <w:r>
        <w:rPr>
          <w:rStyle w:val="Forte"/>
        </w:rPr>
        <w:t xml:space="preserve">a disciplina de </w:t>
      </w:r>
      <w:r w:rsidRPr="008B5707">
        <w:rPr>
          <w:rStyle w:val="Forte"/>
        </w:rPr>
        <w:t>Programação e Desenvolvimento para Dispositivos Móveis</w:t>
      </w:r>
      <w:r w:rsidRPr="00CC283B">
        <w:rPr>
          <w:rStyle w:val="Forte"/>
        </w:rPr>
        <w:t xml:space="preserve"> para </w:t>
      </w:r>
      <w:r w:rsidR="00627433">
        <w:rPr>
          <w:rStyle w:val="Forte"/>
        </w:rPr>
        <w:t>a</w:t>
      </w:r>
      <w:r w:rsidRPr="00CC283B">
        <w:rPr>
          <w:rStyle w:val="Forte"/>
        </w:rPr>
        <w:t xml:space="preserve"> feira cultural da E</w:t>
      </w:r>
      <w:r w:rsidR="00627433">
        <w:rPr>
          <w:rStyle w:val="Forte"/>
        </w:rPr>
        <w:t xml:space="preserve">scola </w:t>
      </w:r>
      <w:r w:rsidRPr="00CC283B">
        <w:rPr>
          <w:rStyle w:val="Forte"/>
        </w:rPr>
        <w:t>S</w:t>
      </w:r>
      <w:r w:rsidR="00627433">
        <w:rPr>
          <w:rStyle w:val="Forte"/>
        </w:rPr>
        <w:t xml:space="preserve">alesiana </w:t>
      </w:r>
      <w:r w:rsidRPr="00CC283B">
        <w:rPr>
          <w:rStyle w:val="Forte"/>
        </w:rPr>
        <w:t>S</w:t>
      </w:r>
      <w:r w:rsidR="00627433">
        <w:rPr>
          <w:rStyle w:val="Forte"/>
        </w:rPr>
        <w:t xml:space="preserve">ão </w:t>
      </w:r>
      <w:r w:rsidRPr="00CC283B">
        <w:rPr>
          <w:rStyle w:val="Forte"/>
        </w:rPr>
        <w:t>J</w:t>
      </w:r>
      <w:r w:rsidR="00627433">
        <w:rPr>
          <w:rStyle w:val="Forte"/>
        </w:rPr>
        <w:t>osé</w:t>
      </w:r>
      <w:r w:rsidR="00745F52">
        <w:rPr>
          <w:rStyle w:val="Forte"/>
        </w:rPr>
        <w:t>.</w:t>
      </w:r>
      <w:r w:rsidRPr="00CC283B">
        <w:rPr>
          <w:rStyle w:val="Forte"/>
        </w:rPr>
        <w:t xml:space="preserve"> </w:t>
      </w:r>
      <w:r w:rsidR="00745F52">
        <w:rPr>
          <w:rStyle w:val="Forte"/>
        </w:rPr>
        <w:t>Envolve</w:t>
      </w:r>
      <w:r w:rsidRPr="00CC283B">
        <w:rPr>
          <w:rStyle w:val="Forte"/>
        </w:rPr>
        <w:t xml:space="preserve"> Dom Bosco </w:t>
      </w:r>
      <w:r w:rsidR="00745F52">
        <w:rPr>
          <w:rStyle w:val="Forte"/>
        </w:rPr>
        <w:t>e</w:t>
      </w:r>
      <w:r w:rsidRPr="00CC283B">
        <w:rPr>
          <w:rStyle w:val="Forte"/>
        </w:rPr>
        <w:t xml:space="preserve"> Nossa Senhora Auxiliadora</w:t>
      </w:r>
      <w:r w:rsidR="00627433">
        <w:rPr>
          <w:rStyle w:val="Forte"/>
        </w:rPr>
        <w:t xml:space="preserve"> como personagens principais</w:t>
      </w:r>
      <w:r w:rsidRPr="00CC283B">
        <w:rPr>
          <w:rStyle w:val="Forte"/>
        </w:rPr>
        <w:t xml:space="preserve">. </w:t>
      </w:r>
      <w:r w:rsidR="00627433">
        <w:rPr>
          <w:rStyle w:val="Forte"/>
        </w:rPr>
        <w:t>A propo</w:t>
      </w:r>
      <w:r w:rsidR="00BA7376">
        <w:rPr>
          <w:rStyle w:val="Forte"/>
        </w:rPr>
        <w:t>s</w:t>
      </w:r>
      <w:r w:rsidR="00627433">
        <w:rPr>
          <w:rStyle w:val="Forte"/>
        </w:rPr>
        <w:t>ta de desenvolvime</w:t>
      </w:r>
      <w:r w:rsidR="00745F52">
        <w:rPr>
          <w:rStyle w:val="Forte"/>
        </w:rPr>
        <w:t>n</w:t>
      </w:r>
      <w:r w:rsidR="00627433">
        <w:rPr>
          <w:rStyle w:val="Forte"/>
        </w:rPr>
        <w:t>to</w:t>
      </w:r>
      <w:r w:rsidRPr="00CC283B">
        <w:rPr>
          <w:rStyle w:val="Forte"/>
        </w:rPr>
        <w:t xml:space="preserve"> é criar um jogo</w:t>
      </w:r>
      <w:r w:rsidR="00627433">
        <w:rPr>
          <w:rStyle w:val="Forte"/>
        </w:rPr>
        <w:t xml:space="preserve"> estilo acerte a marmota,</w:t>
      </w:r>
      <w:r w:rsidRPr="00CC283B">
        <w:rPr>
          <w:rStyle w:val="Forte"/>
        </w:rPr>
        <w:t xml:space="preserve"> onde o usuário </w:t>
      </w:r>
      <w:r w:rsidR="00627433">
        <w:rPr>
          <w:rStyle w:val="Forte"/>
        </w:rPr>
        <w:t>deve</w:t>
      </w:r>
      <w:r w:rsidRPr="00CC283B">
        <w:rPr>
          <w:rStyle w:val="Forte"/>
        </w:rPr>
        <w:t xml:space="preserve"> acertar os animais que irão surgir, gerando uma pontuação. Caso erre ou não </w:t>
      </w:r>
      <w:r w:rsidR="00745F52">
        <w:rPr>
          <w:rStyle w:val="Forte"/>
        </w:rPr>
        <w:t xml:space="preserve">o </w:t>
      </w:r>
      <w:r w:rsidRPr="00CC283B">
        <w:rPr>
          <w:rStyle w:val="Forte"/>
        </w:rPr>
        <w:t xml:space="preserve">clique em uma toupeira uma de suas três vidas </w:t>
      </w:r>
      <w:r w:rsidR="00627433">
        <w:rPr>
          <w:rStyle w:val="Forte"/>
        </w:rPr>
        <w:t>serão</w:t>
      </w:r>
      <w:r w:rsidRPr="00CC283B">
        <w:rPr>
          <w:rStyle w:val="Forte"/>
        </w:rPr>
        <w:t xml:space="preserve"> </w:t>
      </w:r>
      <w:r w:rsidR="00627433">
        <w:rPr>
          <w:rStyle w:val="Forte"/>
        </w:rPr>
        <w:t>r</w:t>
      </w:r>
      <w:r w:rsidRPr="00CC283B">
        <w:rPr>
          <w:rStyle w:val="Forte"/>
        </w:rPr>
        <w:t>eduzida</w:t>
      </w:r>
      <w:r w:rsidR="00627433">
        <w:rPr>
          <w:rStyle w:val="Forte"/>
        </w:rPr>
        <w:t>s</w:t>
      </w:r>
      <w:r w:rsidRPr="00CC283B">
        <w:rPr>
          <w:rStyle w:val="Forte"/>
        </w:rPr>
        <w:t>, para recuperá-las um dos personagens (Dom Bosco ou Nossa Senhora) ir</w:t>
      </w:r>
      <w:r w:rsidR="00745F52">
        <w:rPr>
          <w:rStyle w:val="Forte"/>
        </w:rPr>
        <w:t>á</w:t>
      </w:r>
      <w:r w:rsidRPr="00CC283B">
        <w:rPr>
          <w:rStyle w:val="Forte"/>
        </w:rPr>
        <w:t xml:space="preserve"> aparecer </w:t>
      </w:r>
      <w:r w:rsidR="00627433">
        <w:rPr>
          <w:rStyle w:val="Forte"/>
        </w:rPr>
        <w:t>na</w:t>
      </w:r>
      <w:r w:rsidRPr="00CC283B">
        <w:rPr>
          <w:rStyle w:val="Forte"/>
        </w:rPr>
        <w:t xml:space="preserve"> </w:t>
      </w:r>
      <w:r w:rsidR="00627433">
        <w:rPr>
          <w:rStyle w:val="Forte"/>
        </w:rPr>
        <w:t>interface</w:t>
      </w:r>
      <w:r w:rsidRPr="00CC283B">
        <w:rPr>
          <w:rStyle w:val="Forte"/>
        </w:rPr>
        <w:t>, clicando neles ganha-se uma vida</w:t>
      </w:r>
      <w:r w:rsidR="00627433">
        <w:rPr>
          <w:rStyle w:val="Forte"/>
        </w:rPr>
        <w:t>.</w:t>
      </w:r>
    </w:p>
    <w:bookmarkEnd w:id="37"/>
    <w:p w14:paraId="2356E7A6" w14:textId="580193C2" w:rsidR="005969AD" w:rsidRDefault="005969AD" w:rsidP="007C6980">
      <w:pPr>
        <w:spacing w:before="240" w:line="360" w:lineRule="auto"/>
        <w:rPr>
          <w:rStyle w:val="Forte"/>
        </w:rPr>
      </w:pPr>
    </w:p>
    <w:p w14:paraId="4F8E6C1E" w14:textId="004951A2" w:rsidR="005969AD" w:rsidRDefault="005969AD" w:rsidP="005969AD">
      <w:pPr>
        <w:pStyle w:val="Ttulo2"/>
        <w:rPr>
          <w:rStyle w:val="Forte"/>
        </w:rPr>
      </w:pPr>
      <w:bookmarkStart w:id="38" w:name="_Toc48603403"/>
      <w:r>
        <w:rPr>
          <w:rStyle w:val="Forte"/>
        </w:rPr>
        <w:t>Módulo de Cadastro do Usuário</w:t>
      </w:r>
      <w:bookmarkEnd w:id="38"/>
    </w:p>
    <w:p w14:paraId="5594644C" w14:textId="3807435F" w:rsidR="005969AD" w:rsidRDefault="005969AD" w:rsidP="00A668B2"/>
    <w:p w14:paraId="09B052AE" w14:textId="5EB46D87" w:rsidR="005969AD" w:rsidRDefault="005969AD" w:rsidP="00CD14D0">
      <w:pPr>
        <w:spacing w:line="360" w:lineRule="auto"/>
        <w:ind w:firstLine="720"/>
        <w:rPr>
          <w:rStyle w:val="Forte"/>
        </w:rPr>
      </w:pPr>
      <w:bookmarkStart w:id="39" w:name="_Hlk48722145"/>
      <w:r>
        <w:rPr>
          <w:rStyle w:val="Forte"/>
        </w:rPr>
        <w:t>A partir do primeiro acesso</w:t>
      </w:r>
      <w:r w:rsidR="00CD14D0">
        <w:rPr>
          <w:rStyle w:val="Forte"/>
        </w:rPr>
        <w:t xml:space="preserve"> ao jogo Dom Bosco e as Toupeiras, requer que o usuário preencha o campo disponível com seu respectivo apelido.</w:t>
      </w:r>
    </w:p>
    <w:p w14:paraId="3D459BDA" w14:textId="648D3D6E" w:rsidR="00CD14D0" w:rsidRPr="00BE69BD" w:rsidRDefault="00CD14D0" w:rsidP="00CD14D0">
      <w:pPr>
        <w:spacing w:line="360" w:lineRule="auto"/>
        <w:ind w:firstLine="720"/>
        <w:rPr>
          <w:rStyle w:val="Forte"/>
        </w:rPr>
      </w:pPr>
      <w:r w:rsidRPr="00BE69BD">
        <w:rPr>
          <w:rStyle w:val="Forte"/>
        </w:rPr>
        <w:t>Somente terão acesso a este jogo os usuários que realizarem o dow</w:t>
      </w:r>
      <w:r w:rsidR="00BA7376">
        <w:rPr>
          <w:rStyle w:val="Forte"/>
        </w:rPr>
        <w:t>n</w:t>
      </w:r>
      <w:r w:rsidRPr="00BE69BD">
        <w:rPr>
          <w:rStyle w:val="Forte"/>
        </w:rPr>
        <w:t>load no Google Play Store.</w:t>
      </w:r>
    </w:p>
    <w:p w14:paraId="617C42A7" w14:textId="197A9B80" w:rsidR="00CD14D0" w:rsidRDefault="00CD14D0" w:rsidP="00CD14D0">
      <w:pPr>
        <w:spacing w:line="360" w:lineRule="auto"/>
        <w:ind w:firstLine="720"/>
        <w:rPr>
          <w:rStyle w:val="Forte"/>
        </w:rPr>
      </w:pPr>
      <w:r w:rsidRPr="00BE69BD">
        <w:rPr>
          <w:rStyle w:val="Forte"/>
        </w:rPr>
        <w:t xml:space="preserve">Ao acionar </w:t>
      </w:r>
      <w:r>
        <w:rPr>
          <w:rStyle w:val="Forte"/>
        </w:rPr>
        <w:t>o</w:t>
      </w:r>
      <w:r w:rsidRPr="00BE69BD">
        <w:rPr>
          <w:rStyle w:val="Forte"/>
        </w:rPr>
        <w:t xml:space="preserve"> botão de </w:t>
      </w:r>
      <w:r>
        <w:rPr>
          <w:rStyle w:val="Forte"/>
        </w:rPr>
        <w:t>salvar</w:t>
      </w:r>
      <w:r w:rsidRPr="00BE69BD">
        <w:rPr>
          <w:rStyle w:val="Forte"/>
        </w:rPr>
        <w:t xml:space="preserve">, será apresentado ao usuário uma tela </w:t>
      </w:r>
      <w:r>
        <w:rPr>
          <w:rStyle w:val="Forte"/>
        </w:rPr>
        <w:t>inicial</w:t>
      </w:r>
      <w:r w:rsidRPr="00BE69BD">
        <w:rPr>
          <w:rStyle w:val="Forte"/>
        </w:rPr>
        <w:t>, contendo os</w:t>
      </w:r>
      <w:r>
        <w:rPr>
          <w:rStyle w:val="Forte"/>
        </w:rPr>
        <w:t xml:space="preserve"> botões de iniciar jogo, in</w:t>
      </w:r>
      <w:r w:rsidR="00BA7376">
        <w:rPr>
          <w:rStyle w:val="Forte"/>
        </w:rPr>
        <w:t>s</w:t>
      </w:r>
      <w:r>
        <w:rPr>
          <w:rStyle w:val="Forte"/>
        </w:rPr>
        <w:t>truções e créditos</w:t>
      </w:r>
      <w:r w:rsidRPr="00BE69BD">
        <w:rPr>
          <w:rStyle w:val="Forte"/>
        </w:rPr>
        <w:t>.</w:t>
      </w:r>
    </w:p>
    <w:bookmarkEnd w:id="39"/>
    <w:p w14:paraId="5C1F1EBB" w14:textId="77777777" w:rsidR="00954EE8" w:rsidRPr="005958E6" w:rsidRDefault="00954EE8" w:rsidP="007C6980">
      <w:pPr>
        <w:spacing w:before="240"/>
        <w:rPr>
          <w:rFonts w:ascii="Arial" w:hAnsi="Arial" w:cs="Arial"/>
          <w:sz w:val="24"/>
          <w:szCs w:val="24"/>
          <w:highlight w:val="cyan"/>
        </w:rPr>
      </w:pPr>
    </w:p>
    <w:p w14:paraId="50E71FF5" w14:textId="63A2A694" w:rsidR="00772BBA" w:rsidRDefault="00954EE8" w:rsidP="008246B0">
      <w:pPr>
        <w:pStyle w:val="Ttulo2"/>
      </w:pPr>
      <w:bookmarkStart w:id="40" w:name="_Toc36128470"/>
      <w:bookmarkStart w:id="41" w:name="_Toc48603404"/>
      <w:r w:rsidRPr="005958E6">
        <w:t xml:space="preserve">Módulo </w:t>
      </w:r>
      <w:bookmarkEnd w:id="40"/>
      <w:r w:rsidR="00241150">
        <w:t>I</w:t>
      </w:r>
      <w:r w:rsidR="004C4F34">
        <w:t xml:space="preserve">niciar </w:t>
      </w:r>
      <w:r w:rsidR="00241150">
        <w:t>J</w:t>
      </w:r>
      <w:r w:rsidR="004C4F34">
        <w:t>ogo</w:t>
      </w:r>
      <w:bookmarkEnd w:id="41"/>
    </w:p>
    <w:p w14:paraId="71DD6BEE" w14:textId="56828671" w:rsidR="00AA6C12" w:rsidRDefault="00AA6C12" w:rsidP="00A668B2"/>
    <w:p w14:paraId="686C75FD" w14:textId="1701293B" w:rsidR="00AA6C12" w:rsidRPr="00BE69BD" w:rsidRDefault="00AA6C12" w:rsidP="00AA6C12">
      <w:pPr>
        <w:spacing w:line="360" w:lineRule="auto"/>
        <w:ind w:firstLine="720"/>
        <w:rPr>
          <w:rStyle w:val="Forte"/>
        </w:rPr>
      </w:pPr>
      <w:bookmarkStart w:id="42" w:name="_Hlk48722193"/>
      <w:r w:rsidRPr="00BE69BD">
        <w:rPr>
          <w:rStyle w:val="Forte"/>
        </w:rPr>
        <w:t>A partir da Tela Inicial do jogo Dom Bosco e as Toupeiras, requer que o usuário dê o comando de iniciar jogo, existirá um botão no qual ele deve clicar para iniciar.</w:t>
      </w:r>
    </w:p>
    <w:p w14:paraId="229788B6" w14:textId="486086E6" w:rsidR="00AA6C12" w:rsidRPr="00BE69BD" w:rsidRDefault="00AA6C12" w:rsidP="00AA6C12">
      <w:pPr>
        <w:spacing w:line="360" w:lineRule="auto"/>
        <w:ind w:firstLine="720"/>
        <w:rPr>
          <w:rStyle w:val="Forte"/>
        </w:rPr>
      </w:pPr>
      <w:r w:rsidRPr="00BE69BD">
        <w:rPr>
          <w:rStyle w:val="Forte"/>
        </w:rPr>
        <w:t xml:space="preserve">Somente terão acesso a este jogo os usuários </w:t>
      </w:r>
      <w:r w:rsidR="003C2990" w:rsidRPr="00BE69BD">
        <w:rPr>
          <w:rStyle w:val="Forte"/>
        </w:rPr>
        <w:t>que realizarem o dow</w:t>
      </w:r>
      <w:r w:rsidR="00BA7376">
        <w:rPr>
          <w:rStyle w:val="Forte"/>
        </w:rPr>
        <w:t>n</w:t>
      </w:r>
      <w:r w:rsidR="003C2990" w:rsidRPr="00BE69BD">
        <w:rPr>
          <w:rStyle w:val="Forte"/>
        </w:rPr>
        <w:t>load no Google Play Store.</w:t>
      </w:r>
    </w:p>
    <w:p w14:paraId="72947D1B" w14:textId="17E55A3C" w:rsidR="003C2990" w:rsidRDefault="003C2990" w:rsidP="00AA6C12">
      <w:pPr>
        <w:spacing w:line="360" w:lineRule="auto"/>
        <w:ind w:firstLine="720"/>
        <w:rPr>
          <w:rStyle w:val="Forte"/>
        </w:rPr>
      </w:pPr>
      <w:r w:rsidRPr="00BE69BD">
        <w:rPr>
          <w:rStyle w:val="Forte"/>
        </w:rPr>
        <w:t xml:space="preserve">Ao acionar </w:t>
      </w:r>
      <w:r w:rsidR="008203D3">
        <w:rPr>
          <w:rStyle w:val="Forte"/>
        </w:rPr>
        <w:t>o</w:t>
      </w:r>
      <w:r w:rsidRPr="00BE69BD">
        <w:rPr>
          <w:rStyle w:val="Forte"/>
        </w:rPr>
        <w:t xml:space="preserve"> botão de iniciar jogo, será apresentado ao usuário uma tela de jogo, contendo os ícones de buracos, ícones de vida, os perso</w:t>
      </w:r>
      <w:r w:rsidR="00BA7376">
        <w:rPr>
          <w:rStyle w:val="Forte"/>
        </w:rPr>
        <w:t>na</w:t>
      </w:r>
      <w:r w:rsidRPr="00BE69BD">
        <w:rPr>
          <w:rStyle w:val="Forte"/>
        </w:rPr>
        <w:t>gens do jogo e um botão de pause.</w:t>
      </w:r>
    </w:p>
    <w:p w14:paraId="3FE05566" w14:textId="2CAF9866" w:rsidR="008203D3" w:rsidRPr="00BE69BD" w:rsidRDefault="008203D3" w:rsidP="00AA6C12">
      <w:pPr>
        <w:spacing w:line="360" w:lineRule="auto"/>
        <w:ind w:firstLine="720"/>
        <w:rPr>
          <w:rStyle w:val="Forte"/>
        </w:rPr>
      </w:pPr>
      <w:r>
        <w:rPr>
          <w:rStyle w:val="Forte"/>
        </w:rPr>
        <w:t>Ao acionar o botão de pause, será apresentado ao usuário a tela de pause, contendo o botão de retorno para tela inicial e o botão de continuação, para dar continuidade do ponto em que o usuário parou antes de clicar no botão de pause.</w:t>
      </w:r>
    </w:p>
    <w:p w14:paraId="289C38DE" w14:textId="200501C3" w:rsidR="003C2990" w:rsidRPr="00BE69BD" w:rsidRDefault="003C2990" w:rsidP="00AA6C12">
      <w:pPr>
        <w:spacing w:line="360" w:lineRule="auto"/>
        <w:ind w:firstLine="720"/>
        <w:rPr>
          <w:rStyle w:val="Forte"/>
        </w:rPr>
      </w:pPr>
      <w:r w:rsidRPr="00BE69BD">
        <w:rPr>
          <w:rStyle w:val="Forte"/>
        </w:rPr>
        <w:t>Ao clicar em determinado personagem, o usuário pode receber uma bonificação de score ou pode perder uma vida até que não reste mais.</w:t>
      </w:r>
    </w:p>
    <w:p w14:paraId="7B216483" w14:textId="32265256" w:rsidR="003C2990" w:rsidRPr="00BE69BD" w:rsidRDefault="003C2990" w:rsidP="00AA6C12">
      <w:pPr>
        <w:spacing w:line="360" w:lineRule="auto"/>
        <w:ind w:firstLine="720"/>
        <w:rPr>
          <w:rStyle w:val="Forte"/>
        </w:rPr>
      </w:pPr>
      <w:r w:rsidRPr="00BE69BD">
        <w:rPr>
          <w:rStyle w:val="Forte"/>
        </w:rPr>
        <w:t>Quanto mais cliques assertivos nos perso</w:t>
      </w:r>
      <w:r w:rsidR="00BA7376">
        <w:rPr>
          <w:rStyle w:val="Forte"/>
        </w:rPr>
        <w:t>na</w:t>
      </w:r>
      <w:r w:rsidRPr="00BE69BD">
        <w:rPr>
          <w:rStyle w:val="Forte"/>
        </w:rPr>
        <w:t>gens corretos, mais score são acrescentados ao usuário. Deste modo, o usuário pode jogar repetidamente com o prop</w:t>
      </w:r>
      <w:r w:rsidR="00BA7376">
        <w:rPr>
          <w:rStyle w:val="Forte"/>
        </w:rPr>
        <w:t>ó</w:t>
      </w:r>
      <w:r w:rsidRPr="00BE69BD">
        <w:rPr>
          <w:rStyle w:val="Forte"/>
        </w:rPr>
        <w:t xml:space="preserve">sito de superar </w:t>
      </w:r>
      <w:r w:rsidR="00BE69BD" w:rsidRPr="00BE69BD">
        <w:rPr>
          <w:rStyle w:val="Forte"/>
        </w:rPr>
        <w:t>o record</w:t>
      </w:r>
      <w:r w:rsidR="00BA7376">
        <w:rPr>
          <w:rStyle w:val="Forte"/>
        </w:rPr>
        <w:t>e</w:t>
      </w:r>
      <w:r w:rsidR="00BE69BD" w:rsidRPr="00BE69BD">
        <w:rPr>
          <w:rStyle w:val="Forte"/>
        </w:rPr>
        <w:t xml:space="preserve"> anterior.</w:t>
      </w:r>
    </w:p>
    <w:p w14:paraId="5BC174FC" w14:textId="03317F25" w:rsidR="00BE69BD" w:rsidRPr="00BE69BD" w:rsidRDefault="00BE69BD" w:rsidP="00AA6C12">
      <w:pPr>
        <w:spacing w:line="360" w:lineRule="auto"/>
        <w:ind w:firstLine="720"/>
        <w:rPr>
          <w:rStyle w:val="Forte"/>
        </w:rPr>
      </w:pPr>
      <w:r w:rsidRPr="00BE69BD">
        <w:rPr>
          <w:rStyle w:val="Forte"/>
        </w:rPr>
        <w:t xml:space="preserve">Logo que os ícones que representam a quantidade de tentativas de erros chegar a zero, o usuário será levado para a tela de pós-jogo, onde ele poderá ter acesso </w:t>
      </w:r>
      <w:proofErr w:type="spellStart"/>
      <w:r w:rsidRPr="00BE69BD">
        <w:rPr>
          <w:rStyle w:val="Forte"/>
        </w:rPr>
        <w:t>as</w:t>
      </w:r>
      <w:proofErr w:type="spellEnd"/>
      <w:r w:rsidRPr="00BE69BD">
        <w:rPr>
          <w:rStyle w:val="Forte"/>
        </w:rPr>
        <w:t xml:space="preserve"> informações de sua performa</w:t>
      </w:r>
      <w:r w:rsidR="00BA7376">
        <w:rPr>
          <w:rStyle w:val="Forte"/>
        </w:rPr>
        <w:t>n</w:t>
      </w:r>
      <w:r w:rsidRPr="00BE69BD">
        <w:rPr>
          <w:rStyle w:val="Forte"/>
        </w:rPr>
        <w:t>ce de jogo.</w:t>
      </w:r>
    </w:p>
    <w:p w14:paraId="311C7B36" w14:textId="1CE75003" w:rsidR="00BE69BD" w:rsidRPr="00BE69BD" w:rsidRDefault="00BE69BD" w:rsidP="00BE69BD">
      <w:pPr>
        <w:spacing w:line="360" w:lineRule="auto"/>
        <w:ind w:firstLine="720"/>
        <w:rPr>
          <w:rStyle w:val="Forte"/>
        </w:rPr>
      </w:pPr>
      <w:r w:rsidRPr="00BE69BD">
        <w:rPr>
          <w:rStyle w:val="Forte"/>
        </w:rPr>
        <w:t>Neste modulo estará presente também a opção de reto</w:t>
      </w:r>
      <w:r w:rsidR="00BA7376">
        <w:rPr>
          <w:rStyle w:val="Forte"/>
        </w:rPr>
        <w:t>r</w:t>
      </w:r>
      <w:r w:rsidRPr="00BE69BD">
        <w:rPr>
          <w:rStyle w:val="Forte"/>
        </w:rPr>
        <w:t>nar a tela inicial.</w:t>
      </w:r>
    </w:p>
    <w:bookmarkEnd w:id="42"/>
    <w:p w14:paraId="51C0938C" w14:textId="77777777" w:rsidR="00485BE4" w:rsidRPr="00485BE4" w:rsidRDefault="00485BE4" w:rsidP="00A668B2">
      <w:pPr>
        <w:spacing w:before="240"/>
      </w:pPr>
    </w:p>
    <w:p w14:paraId="36179EE8" w14:textId="661C17A9" w:rsidR="00037A16" w:rsidRDefault="00505FAD" w:rsidP="00485BE4">
      <w:pPr>
        <w:pStyle w:val="Ttulo2"/>
      </w:pPr>
      <w:bookmarkStart w:id="43" w:name="_Toc48603405"/>
      <w:r w:rsidRPr="00485BE4">
        <w:t xml:space="preserve">Módulo </w:t>
      </w:r>
      <w:r w:rsidR="00C14073">
        <w:t>Consultar Instruções</w:t>
      </w:r>
      <w:bookmarkEnd w:id="43"/>
    </w:p>
    <w:p w14:paraId="5EC49AAA" w14:textId="376E57A8" w:rsidR="00BE69BD" w:rsidRDefault="00BE69BD" w:rsidP="00BE69BD">
      <w:pPr>
        <w:rPr>
          <w:rStyle w:val="Forte"/>
        </w:rPr>
      </w:pPr>
    </w:p>
    <w:p w14:paraId="54666F9C" w14:textId="313C9E05" w:rsidR="00BE69BD" w:rsidRDefault="00BE69BD" w:rsidP="00BE69BD">
      <w:pPr>
        <w:spacing w:line="360" w:lineRule="auto"/>
        <w:ind w:firstLine="720"/>
        <w:rPr>
          <w:rStyle w:val="Forte"/>
        </w:rPr>
      </w:pPr>
      <w:bookmarkStart w:id="44" w:name="_Hlk48722336"/>
      <w:r w:rsidRPr="00AA6C12">
        <w:rPr>
          <w:rStyle w:val="Forte"/>
        </w:rPr>
        <w:t xml:space="preserve">A partir da </w:t>
      </w:r>
      <w:r>
        <w:rPr>
          <w:rStyle w:val="Forte"/>
        </w:rPr>
        <w:t>Tela Inicial do jogo Dom Bosco e as Toupeiras, requer que o usuário dê o comando de acessar</w:t>
      </w:r>
      <w:r w:rsidR="00AD614B">
        <w:rPr>
          <w:rStyle w:val="Forte"/>
        </w:rPr>
        <w:t xml:space="preserve"> as</w:t>
      </w:r>
      <w:r>
        <w:rPr>
          <w:rStyle w:val="Forte"/>
        </w:rPr>
        <w:t xml:space="preserve"> instruç</w:t>
      </w:r>
      <w:r w:rsidR="00BA7376">
        <w:rPr>
          <w:rStyle w:val="Forte"/>
        </w:rPr>
        <w:t>õ</w:t>
      </w:r>
      <w:r>
        <w:rPr>
          <w:rStyle w:val="Forte"/>
        </w:rPr>
        <w:t>es, existirá um botão no qual ele deve clicar para efetuar o acesso.</w:t>
      </w:r>
    </w:p>
    <w:p w14:paraId="696C6A11" w14:textId="7D86F8C2" w:rsidR="008203D3" w:rsidRDefault="008203D3" w:rsidP="008203D3">
      <w:pPr>
        <w:spacing w:line="360" w:lineRule="auto"/>
        <w:ind w:firstLine="720"/>
        <w:rPr>
          <w:rStyle w:val="Forte"/>
        </w:rPr>
      </w:pPr>
      <w:r w:rsidRPr="00BE69BD">
        <w:rPr>
          <w:rStyle w:val="Forte"/>
        </w:rPr>
        <w:t>Somente terão acesso a este jogo os usuários que realizarem o dow</w:t>
      </w:r>
      <w:r w:rsidR="00BA7376">
        <w:rPr>
          <w:rStyle w:val="Forte"/>
        </w:rPr>
        <w:t>n</w:t>
      </w:r>
      <w:r w:rsidRPr="00BE69BD">
        <w:rPr>
          <w:rStyle w:val="Forte"/>
        </w:rPr>
        <w:t>load no Google Play Store.</w:t>
      </w:r>
    </w:p>
    <w:p w14:paraId="052694BC" w14:textId="57849168" w:rsidR="008203D3" w:rsidRDefault="008203D3" w:rsidP="008203D3">
      <w:pPr>
        <w:spacing w:line="360" w:lineRule="auto"/>
        <w:ind w:firstLine="720"/>
        <w:rPr>
          <w:rStyle w:val="Forte"/>
        </w:rPr>
      </w:pPr>
      <w:r>
        <w:rPr>
          <w:rStyle w:val="Forte"/>
        </w:rPr>
        <w:t>Ao acionar o botão de instruções, será apresentado ao usuário a tela de instruções, contendo as regras de jogabilidade.</w:t>
      </w:r>
    </w:p>
    <w:p w14:paraId="3671EEEF" w14:textId="24561618" w:rsidR="00C14073" w:rsidRDefault="00AD614B" w:rsidP="00AD614B">
      <w:pPr>
        <w:spacing w:line="360" w:lineRule="auto"/>
        <w:ind w:firstLine="720"/>
        <w:rPr>
          <w:rStyle w:val="Forte"/>
        </w:rPr>
      </w:pPr>
      <w:r>
        <w:rPr>
          <w:rStyle w:val="Forte"/>
        </w:rPr>
        <w:lastRenderedPageBreak/>
        <w:t>Ao acionar o botão de voltar, será apresentado ao usuário a tela inicial.</w:t>
      </w:r>
    </w:p>
    <w:bookmarkEnd w:id="44"/>
    <w:p w14:paraId="159A59C8" w14:textId="77777777" w:rsidR="00AD614B" w:rsidRDefault="00AD614B" w:rsidP="00A668B2">
      <w:pPr>
        <w:spacing w:before="240" w:line="360" w:lineRule="auto"/>
        <w:ind w:firstLine="720"/>
      </w:pPr>
    </w:p>
    <w:p w14:paraId="1F8B15DA" w14:textId="1EC1B9E9" w:rsidR="00C14073" w:rsidRDefault="00C14073" w:rsidP="00C14073">
      <w:pPr>
        <w:pStyle w:val="Ttulo2"/>
      </w:pPr>
      <w:bookmarkStart w:id="45" w:name="_Toc48603406"/>
      <w:r>
        <w:t>Módulo Consultar Créditos</w:t>
      </w:r>
      <w:bookmarkEnd w:id="45"/>
    </w:p>
    <w:p w14:paraId="0905E721" w14:textId="42809B67" w:rsidR="00AD614B" w:rsidRDefault="00AD614B" w:rsidP="00AD614B"/>
    <w:p w14:paraId="5F84F4DF" w14:textId="10F5E767" w:rsidR="00AD614B" w:rsidRDefault="00AD614B" w:rsidP="00AD614B">
      <w:pPr>
        <w:spacing w:line="360" w:lineRule="auto"/>
        <w:ind w:firstLine="720"/>
        <w:rPr>
          <w:rStyle w:val="Forte"/>
        </w:rPr>
      </w:pPr>
      <w:bookmarkStart w:id="46" w:name="_Hlk48722385"/>
      <w:r w:rsidRPr="00AA6C12">
        <w:rPr>
          <w:rStyle w:val="Forte"/>
        </w:rPr>
        <w:t xml:space="preserve">A partir da </w:t>
      </w:r>
      <w:r>
        <w:rPr>
          <w:rStyle w:val="Forte"/>
        </w:rPr>
        <w:t>Tela Inicial do jogo Dom Bosco e as Toupeiras, requer que o usuário dê o comando de acessar os créditos, existirá um botão no qual ele deve clicar para efetuar o acesso.</w:t>
      </w:r>
    </w:p>
    <w:p w14:paraId="0AB2FF42" w14:textId="02A79965" w:rsidR="00AD614B" w:rsidRDefault="00AD614B" w:rsidP="00AD614B">
      <w:pPr>
        <w:spacing w:line="360" w:lineRule="auto"/>
        <w:ind w:firstLine="720"/>
        <w:rPr>
          <w:rStyle w:val="Forte"/>
        </w:rPr>
      </w:pPr>
      <w:r w:rsidRPr="00BE69BD">
        <w:rPr>
          <w:rStyle w:val="Forte"/>
        </w:rPr>
        <w:t>Somente terão acesso a este jogo os usuários que realizarem o dow</w:t>
      </w:r>
      <w:r w:rsidR="00BA7376">
        <w:rPr>
          <w:rStyle w:val="Forte"/>
        </w:rPr>
        <w:t>n</w:t>
      </w:r>
      <w:r w:rsidRPr="00BE69BD">
        <w:rPr>
          <w:rStyle w:val="Forte"/>
        </w:rPr>
        <w:t>load no Google Play Store.</w:t>
      </w:r>
    </w:p>
    <w:p w14:paraId="0FF73E34" w14:textId="051CB187" w:rsidR="00AD614B" w:rsidRDefault="00AD614B" w:rsidP="00AD614B">
      <w:pPr>
        <w:spacing w:line="360" w:lineRule="auto"/>
        <w:ind w:firstLine="720"/>
        <w:rPr>
          <w:rStyle w:val="Forte"/>
        </w:rPr>
      </w:pPr>
      <w:r>
        <w:rPr>
          <w:rStyle w:val="Forte"/>
        </w:rPr>
        <w:t>Ao acionar o botão de créditos, será apresentado ao usuário a tela de créditos, contendo as informações dos desenvolvedores do jogo.</w:t>
      </w:r>
    </w:p>
    <w:p w14:paraId="17A57FFD" w14:textId="3FA086DA" w:rsidR="00037A16" w:rsidRDefault="00AD614B" w:rsidP="001A554F">
      <w:pPr>
        <w:spacing w:line="360" w:lineRule="auto"/>
        <w:ind w:firstLine="720"/>
        <w:rPr>
          <w:rStyle w:val="Forte"/>
        </w:rPr>
      </w:pPr>
      <w:r>
        <w:rPr>
          <w:rStyle w:val="Forte"/>
        </w:rPr>
        <w:t>Ao acionar o botão de voltar, será apresentado ao usuário a tela inicial.</w:t>
      </w:r>
      <w:bookmarkStart w:id="47" w:name="_Toc36128476"/>
    </w:p>
    <w:bookmarkEnd w:id="46"/>
    <w:p w14:paraId="0C622F84" w14:textId="77777777" w:rsidR="001A554F" w:rsidRPr="001A554F" w:rsidRDefault="001A554F" w:rsidP="00A668B2">
      <w:pPr>
        <w:spacing w:before="240" w:line="360" w:lineRule="auto"/>
        <w:ind w:firstLine="720"/>
        <w:rPr>
          <w:rStyle w:val="Forte"/>
        </w:rPr>
      </w:pPr>
    </w:p>
    <w:p w14:paraId="20C7D71A" w14:textId="7155207D" w:rsidR="00F9453E" w:rsidRDefault="00037A16" w:rsidP="00037A16">
      <w:pPr>
        <w:pStyle w:val="Ttulo1"/>
      </w:pPr>
      <w:bookmarkStart w:id="48" w:name="_Toc48603407"/>
      <w:r w:rsidRPr="005958E6">
        <w:t>POSI</w:t>
      </w:r>
      <w:bookmarkEnd w:id="11"/>
      <w:bookmarkEnd w:id="12"/>
      <w:bookmarkEnd w:id="34"/>
      <w:bookmarkEnd w:id="35"/>
      <w:r w:rsidRPr="005958E6">
        <w:t>CIONAMENTO</w:t>
      </w:r>
      <w:bookmarkEnd w:id="47"/>
      <w:bookmarkEnd w:id="48"/>
    </w:p>
    <w:p w14:paraId="2A6601B3" w14:textId="77777777" w:rsidR="00AA3D41" w:rsidRPr="00037A16" w:rsidRDefault="00AA3D41" w:rsidP="00AA3D41">
      <w:pPr>
        <w:spacing w:before="240"/>
      </w:pPr>
    </w:p>
    <w:p w14:paraId="2D93C0E3" w14:textId="3D0FED8E" w:rsidR="00F9453E" w:rsidRDefault="00241150" w:rsidP="008246B0">
      <w:pPr>
        <w:pStyle w:val="Ttulo2"/>
      </w:pPr>
      <w:bookmarkStart w:id="49" w:name="_Toc36128477"/>
      <w:bookmarkStart w:id="50" w:name="_Toc48603408"/>
      <w:r>
        <w:t>M</w:t>
      </w:r>
      <w:r w:rsidR="00FC7982" w:rsidRPr="005958E6">
        <w:t xml:space="preserve">atriz de </w:t>
      </w:r>
      <w:r>
        <w:t>I</w:t>
      </w:r>
      <w:r w:rsidR="00FC7982" w:rsidRPr="005958E6">
        <w:t xml:space="preserve">mportância de </w:t>
      </w:r>
      <w:r>
        <w:t>F</w:t>
      </w:r>
      <w:r w:rsidR="00FC7982" w:rsidRPr="005958E6">
        <w:t>uncionalidades</w:t>
      </w:r>
      <w:bookmarkEnd w:id="49"/>
      <w:bookmarkEnd w:id="50"/>
    </w:p>
    <w:p w14:paraId="27193555" w14:textId="0D1FC211" w:rsidR="009100DD" w:rsidRDefault="009100DD" w:rsidP="009100DD"/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577"/>
        <w:gridCol w:w="4365"/>
        <w:gridCol w:w="1443"/>
        <w:gridCol w:w="1390"/>
        <w:gridCol w:w="1150"/>
      </w:tblGrid>
      <w:tr w:rsidR="00097AB1" w:rsidRPr="004E6FF8" w14:paraId="519E869C" w14:textId="77777777" w:rsidTr="00C41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654F7FEC" w14:textId="362FCD98" w:rsidR="009100DD" w:rsidRPr="004E6FF8" w:rsidRDefault="009100DD" w:rsidP="009100D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6FF8">
              <w:rPr>
                <w:rFonts w:ascii="Times New Roman" w:hAnsi="Times New Roman"/>
                <w:sz w:val="24"/>
                <w:szCs w:val="24"/>
              </w:rPr>
              <w:t>Ref</w:t>
            </w:r>
            <w:proofErr w:type="spellEnd"/>
          </w:p>
        </w:tc>
        <w:tc>
          <w:tcPr>
            <w:tcW w:w="4365" w:type="dxa"/>
          </w:tcPr>
          <w:p w14:paraId="35EB6211" w14:textId="45AC2DD2" w:rsidR="009100DD" w:rsidRPr="004E6FF8" w:rsidRDefault="009100DD" w:rsidP="00910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E6FF8">
              <w:rPr>
                <w:rFonts w:ascii="Times New Roman" w:hAnsi="Times New Roman"/>
                <w:sz w:val="24"/>
                <w:szCs w:val="24"/>
              </w:rPr>
              <w:t>Funcionalidades</w:t>
            </w:r>
          </w:p>
        </w:tc>
        <w:tc>
          <w:tcPr>
            <w:tcW w:w="1443" w:type="dxa"/>
          </w:tcPr>
          <w:p w14:paraId="221DFE25" w14:textId="3C8F6F9C" w:rsidR="009100DD" w:rsidRPr="004E6FF8" w:rsidRDefault="009100DD" w:rsidP="00910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E6FF8">
              <w:rPr>
                <w:rFonts w:ascii="Times New Roman" w:hAnsi="Times New Roman"/>
                <w:sz w:val="24"/>
                <w:szCs w:val="24"/>
              </w:rPr>
              <w:t>Obrigatório</w:t>
            </w:r>
          </w:p>
        </w:tc>
        <w:tc>
          <w:tcPr>
            <w:tcW w:w="1390" w:type="dxa"/>
          </w:tcPr>
          <w:p w14:paraId="73AB8E5B" w14:textId="334F7CA6" w:rsidR="009100DD" w:rsidRPr="004E6FF8" w:rsidRDefault="009100DD" w:rsidP="00910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6FF8">
              <w:rPr>
                <w:rFonts w:ascii="Times New Roman" w:hAnsi="Times New Roman"/>
                <w:sz w:val="24"/>
                <w:szCs w:val="24"/>
              </w:rPr>
              <w:t>Importânte</w:t>
            </w:r>
            <w:proofErr w:type="spellEnd"/>
          </w:p>
        </w:tc>
        <w:tc>
          <w:tcPr>
            <w:tcW w:w="1150" w:type="dxa"/>
          </w:tcPr>
          <w:p w14:paraId="17812CC0" w14:textId="32719DBE" w:rsidR="009100DD" w:rsidRPr="004E6FF8" w:rsidRDefault="009100DD" w:rsidP="00910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E6FF8">
              <w:rPr>
                <w:rFonts w:ascii="Times New Roman" w:hAnsi="Times New Roman"/>
                <w:sz w:val="24"/>
                <w:szCs w:val="24"/>
              </w:rPr>
              <w:t>Desejado</w:t>
            </w:r>
          </w:p>
        </w:tc>
      </w:tr>
      <w:tr w:rsidR="004E6FF8" w:rsidRPr="004E6FF8" w14:paraId="0D7BBEBF" w14:textId="77777777" w:rsidTr="0012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 w:val="restart"/>
          </w:tcPr>
          <w:p w14:paraId="499EE5BD" w14:textId="7338C52E" w:rsidR="004E6FF8" w:rsidRPr="004E6FF8" w:rsidRDefault="004E6FF8" w:rsidP="009100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365" w:type="dxa"/>
          </w:tcPr>
          <w:p w14:paraId="6FE0600B" w14:textId="570338AB" w:rsidR="004E6FF8" w:rsidRPr="004E6FF8" w:rsidRDefault="004E6FF8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Inclusão de novos usuários</w:t>
            </w:r>
          </w:p>
        </w:tc>
        <w:tc>
          <w:tcPr>
            <w:tcW w:w="1443" w:type="dxa"/>
            <w:vMerge w:val="restart"/>
            <w:vAlign w:val="center"/>
          </w:tcPr>
          <w:p w14:paraId="0DD184C7" w14:textId="127085AD" w:rsidR="004E6FF8" w:rsidRPr="004E6FF8" w:rsidRDefault="00C41E82" w:rsidP="0012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390" w:type="dxa"/>
            <w:vMerge w:val="restart"/>
          </w:tcPr>
          <w:p w14:paraId="39DF86A8" w14:textId="77777777" w:rsidR="004E6FF8" w:rsidRPr="004E6FF8" w:rsidRDefault="004E6FF8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</w:tcPr>
          <w:p w14:paraId="4F3DB5FE" w14:textId="77777777" w:rsidR="004E6FF8" w:rsidRPr="004E6FF8" w:rsidRDefault="004E6FF8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6FF8" w:rsidRPr="004E6FF8" w14:paraId="65EF80C8" w14:textId="77777777" w:rsidTr="00C41E82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/>
          </w:tcPr>
          <w:p w14:paraId="778E34AD" w14:textId="77777777" w:rsidR="004E6FF8" w:rsidRDefault="004E6FF8" w:rsidP="009100D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DBE5F1" w:themeFill="accent1" w:themeFillTint="33"/>
          </w:tcPr>
          <w:p w14:paraId="2587C450" w14:textId="073E88A3" w:rsidR="004E6FF8" w:rsidRDefault="004E6FF8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097AB1">
              <w:rPr>
                <w:rFonts w:ascii="Times New Roman" w:hAnsi="Times New Roman"/>
                <w:b/>
                <w:bCs/>
                <w:sz w:val="24"/>
                <w:szCs w:val="24"/>
              </w:rPr>
              <w:t>Usuário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Fornece os dados solicitados pelo sistema</w:t>
            </w:r>
            <w:r w:rsidR="001904D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3" w:type="dxa"/>
            <w:vMerge/>
            <w:shd w:val="clear" w:color="auto" w:fill="DBE5F1" w:themeFill="accent1" w:themeFillTint="33"/>
          </w:tcPr>
          <w:p w14:paraId="64830774" w14:textId="77777777" w:rsidR="004E6FF8" w:rsidRPr="004E6FF8" w:rsidRDefault="004E6FF8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</w:tcPr>
          <w:p w14:paraId="11C1D78B" w14:textId="77777777" w:rsidR="004E6FF8" w:rsidRPr="004E6FF8" w:rsidRDefault="004E6FF8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5476A046" w14:textId="77777777" w:rsidR="004E6FF8" w:rsidRPr="004E6FF8" w:rsidRDefault="004E6FF8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6FF8" w:rsidRPr="004E6FF8" w14:paraId="713ED66A" w14:textId="77777777" w:rsidTr="0012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 w:val="restart"/>
            <w:shd w:val="clear" w:color="auto" w:fill="FFFFFF" w:themeFill="background1"/>
          </w:tcPr>
          <w:p w14:paraId="5F516752" w14:textId="34BAC81A" w:rsidR="004E6FF8" w:rsidRPr="004E6FF8" w:rsidRDefault="004E6FF8" w:rsidP="009100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365" w:type="dxa"/>
            <w:shd w:val="clear" w:color="auto" w:fill="FFFFFF" w:themeFill="background1"/>
          </w:tcPr>
          <w:p w14:paraId="50F5AEFF" w14:textId="7B3BC52C" w:rsidR="004E6FF8" w:rsidRPr="004E6FF8" w:rsidRDefault="00E72AB1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Monitoramento</w:t>
            </w:r>
            <w:r w:rsidR="004E6FF8">
              <w:rPr>
                <w:rFonts w:ascii="Times New Roman" w:hAnsi="Times New Roman"/>
                <w:sz w:val="24"/>
                <w:szCs w:val="24"/>
              </w:rPr>
              <w:t xml:space="preserve"> de acesso do usuário</w:t>
            </w:r>
          </w:p>
        </w:tc>
        <w:tc>
          <w:tcPr>
            <w:tcW w:w="1443" w:type="dxa"/>
            <w:vMerge w:val="restart"/>
            <w:shd w:val="clear" w:color="auto" w:fill="FFFFFF" w:themeFill="background1"/>
          </w:tcPr>
          <w:p w14:paraId="7C47504A" w14:textId="77777777" w:rsidR="004E6FF8" w:rsidRPr="004E6FF8" w:rsidRDefault="004E6FF8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0" w:type="dxa"/>
            <w:vMerge w:val="restart"/>
            <w:shd w:val="clear" w:color="auto" w:fill="FFFFFF" w:themeFill="background1"/>
          </w:tcPr>
          <w:p w14:paraId="56E0170D" w14:textId="133A7D64" w:rsidR="004E6FF8" w:rsidRPr="004E6FF8" w:rsidRDefault="004E6FF8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  <w:shd w:val="clear" w:color="auto" w:fill="FFFFFF" w:themeFill="background1"/>
            <w:vAlign w:val="center"/>
          </w:tcPr>
          <w:p w14:paraId="6DE1246A" w14:textId="45E930B5" w:rsidR="004E6FF8" w:rsidRPr="004E6FF8" w:rsidRDefault="00121268" w:rsidP="0012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4E6FF8" w:rsidRPr="004E6FF8" w14:paraId="6E772C4A" w14:textId="77777777" w:rsidTr="00C41E8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/>
            <w:shd w:val="clear" w:color="auto" w:fill="DBE5F1" w:themeFill="accent1" w:themeFillTint="33"/>
          </w:tcPr>
          <w:p w14:paraId="4CBFAC28" w14:textId="77777777" w:rsidR="004E6FF8" w:rsidRDefault="004E6FF8" w:rsidP="009100D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FFFFFF" w:themeFill="background1"/>
          </w:tcPr>
          <w:p w14:paraId="703C4CA6" w14:textId="351BD170" w:rsidR="004E6FF8" w:rsidRDefault="004E6FF8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097AB1">
              <w:rPr>
                <w:rFonts w:ascii="Times New Roman" w:hAnsi="Times New Roman"/>
                <w:b/>
                <w:bCs/>
                <w:sz w:val="24"/>
                <w:szCs w:val="24"/>
              </w:rPr>
              <w:t>Sistema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Registra quantidade de acessos do usuário</w:t>
            </w:r>
            <w:r w:rsidR="001904D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3" w:type="dxa"/>
            <w:vMerge/>
            <w:shd w:val="clear" w:color="auto" w:fill="DBE5F1" w:themeFill="accent1" w:themeFillTint="33"/>
          </w:tcPr>
          <w:p w14:paraId="54557F81" w14:textId="77777777" w:rsidR="004E6FF8" w:rsidRPr="004E6FF8" w:rsidRDefault="004E6FF8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shd w:val="clear" w:color="auto" w:fill="DBE5F1" w:themeFill="accent1" w:themeFillTint="33"/>
          </w:tcPr>
          <w:p w14:paraId="6F0953CC" w14:textId="77777777" w:rsidR="004E6FF8" w:rsidRPr="004E6FF8" w:rsidRDefault="004E6FF8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shd w:val="clear" w:color="auto" w:fill="DBE5F1" w:themeFill="accent1" w:themeFillTint="33"/>
          </w:tcPr>
          <w:p w14:paraId="53E0B471" w14:textId="77777777" w:rsidR="004E6FF8" w:rsidRPr="004E6FF8" w:rsidRDefault="004E6FF8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2AB1" w:rsidRPr="004E6FF8" w14:paraId="66AC54D1" w14:textId="77777777" w:rsidTr="0012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 w:val="restart"/>
          </w:tcPr>
          <w:p w14:paraId="12B48D88" w14:textId="4F89035D" w:rsidR="00E72AB1" w:rsidRPr="004E6FF8" w:rsidRDefault="00E72AB1" w:rsidP="009100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4365" w:type="dxa"/>
          </w:tcPr>
          <w:p w14:paraId="33A658F9" w14:textId="38064429" w:rsidR="00E72AB1" w:rsidRPr="004E6FF8" w:rsidRDefault="00E72AB1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Monitoramento de tempo d</w:t>
            </w:r>
            <w:r w:rsidR="005901C1">
              <w:rPr>
                <w:rFonts w:ascii="Times New Roman" w:hAnsi="Times New Roman"/>
                <w:sz w:val="24"/>
                <w:szCs w:val="24"/>
              </w:rPr>
              <w:t>e acesso 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usuário</w:t>
            </w:r>
          </w:p>
        </w:tc>
        <w:tc>
          <w:tcPr>
            <w:tcW w:w="1443" w:type="dxa"/>
            <w:vMerge w:val="restart"/>
          </w:tcPr>
          <w:p w14:paraId="0FB015A3" w14:textId="77777777" w:rsidR="00E72AB1" w:rsidRPr="004E6FF8" w:rsidRDefault="00E72AB1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0" w:type="dxa"/>
            <w:vMerge w:val="restart"/>
          </w:tcPr>
          <w:p w14:paraId="713AC522" w14:textId="77777777" w:rsidR="00E72AB1" w:rsidRPr="004E6FF8" w:rsidRDefault="00E72AB1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  <w:vAlign w:val="center"/>
          </w:tcPr>
          <w:p w14:paraId="76A9AF05" w14:textId="6AB4B7F3" w:rsidR="00E72AB1" w:rsidRPr="004E6FF8" w:rsidRDefault="00C41E82" w:rsidP="0012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E72AB1" w:rsidRPr="004E6FF8" w14:paraId="396E8369" w14:textId="77777777" w:rsidTr="00C41E82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/>
            <w:shd w:val="clear" w:color="auto" w:fill="DBE5F1" w:themeFill="accent1" w:themeFillTint="33"/>
          </w:tcPr>
          <w:p w14:paraId="186C4279" w14:textId="77777777" w:rsidR="00E72AB1" w:rsidRDefault="00E72AB1" w:rsidP="009100D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DBE5F1" w:themeFill="accent1" w:themeFillTint="33"/>
          </w:tcPr>
          <w:p w14:paraId="0C3EE8D6" w14:textId="72B45D61" w:rsidR="00E72AB1" w:rsidRPr="004E6FF8" w:rsidRDefault="00E72AB1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097AB1">
              <w:rPr>
                <w:rFonts w:ascii="Times New Roman" w:hAnsi="Times New Roman"/>
                <w:b/>
                <w:bCs/>
                <w:sz w:val="24"/>
                <w:szCs w:val="24"/>
              </w:rPr>
              <w:t>Sistema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Registra o tempo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permane</w:t>
            </w:r>
            <w:r w:rsidR="00BA7376"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cia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do usuário</w:t>
            </w:r>
            <w:r w:rsidR="001904D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3" w:type="dxa"/>
            <w:vMerge/>
            <w:shd w:val="clear" w:color="auto" w:fill="DBE5F1" w:themeFill="accent1" w:themeFillTint="33"/>
          </w:tcPr>
          <w:p w14:paraId="64771B27" w14:textId="77777777" w:rsidR="00E72AB1" w:rsidRPr="004E6FF8" w:rsidRDefault="00E72AB1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shd w:val="clear" w:color="auto" w:fill="DBE5F1" w:themeFill="accent1" w:themeFillTint="33"/>
          </w:tcPr>
          <w:p w14:paraId="485996F6" w14:textId="77777777" w:rsidR="00E72AB1" w:rsidRPr="004E6FF8" w:rsidRDefault="00E72AB1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shd w:val="clear" w:color="auto" w:fill="DBE5F1" w:themeFill="accent1" w:themeFillTint="33"/>
          </w:tcPr>
          <w:p w14:paraId="30013582" w14:textId="77777777" w:rsidR="00E72AB1" w:rsidRPr="004E6FF8" w:rsidRDefault="00E72AB1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1E82" w:rsidRPr="004E6FF8" w14:paraId="72FF5BAA" w14:textId="77777777" w:rsidTr="0012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 w:val="restart"/>
            <w:shd w:val="clear" w:color="auto" w:fill="FFFFFF" w:themeFill="background1"/>
          </w:tcPr>
          <w:p w14:paraId="2513BF23" w14:textId="594F9313" w:rsidR="00C41E82" w:rsidRDefault="00C41E82" w:rsidP="009100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365" w:type="dxa"/>
            <w:shd w:val="clear" w:color="auto" w:fill="FFFFFF" w:themeFill="background1"/>
          </w:tcPr>
          <w:p w14:paraId="019864C8" w14:textId="540AFB42" w:rsidR="00C41E82" w:rsidRDefault="00C41E82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Ajuda do sistema</w:t>
            </w:r>
          </w:p>
        </w:tc>
        <w:tc>
          <w:tcPr>
            <w:tcW w:w="1443" w:type="dxa"/>
            <w:vMerge w:val="restart"/>
            <w:shd w:val="clear" w:color="auto" w:fill="FFFFFF" w:themeFill="background1"/>
            <w:vAlign w:val="center"/>
          </w:tcPr>
          <w:p w14:paraId="4E5EEF93" w14:textId="0E1DEDBD" w:rsidR="00C41E82" w:rsidRPr="004E6FF8" w:rsidRDefault="00C41E82" w:rsidP="0012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390" w:type="dxa"/>
            <w:vMerge w:val="restart"/>
            <w:shd w:val="clear" w:color="auto" w:fill="FFFFFF" w:themeFill="background1"/>
          </w:tcPr>
          <w:p w14:paraId="2B19A69B" w14:textId="77777777" w:rsidR="00C41E82" w:rsidRPr="004E6FF8" w:rsidRDefault="00C41E82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  <w:shd w:val="clear" w:color="auto" w:fill="FFFFFF" w:themeFill="background1"/>
          </w:tcPr>
          <w:p w14:paraId="12196333" w14:textId="77777777" w:rsidR="00C41E82" w:rsidRPr="004E6FF8" w:rsidRDefault="00C41E82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1E82" w:rsidRPr="004E6FF8" w14:paraId="6D00B5C6" w14:textId="77777777" w:rsidTr="00C41E82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/>
            <w:shd w:val="clear" w:color="auto" w:fill="FFFFFF" w:themeFill="background1"/>
          </w:tcPr>
          <w:p w14:paraId="184869E4" w14:textId="77777777" w:rsidR="00C41E82" w:rsidRDefault="00C41E82" w:rsidP="009100D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FFFFFF" w:themeFill="background1"/>
          </w:tcPr>
          <w:p w14:paraId="2D13160A" w14:textId="6A540A4B" w:rsidR="00C41E82" w:rsidRDefault="00C41E82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41E82">
              <w:rPr>
                <w:rFonts w:ascii="Times New Roman" w:hAnsi="Times New Roman"/>
                <w:b/>
                <w:bCs/>
                <w:sz w:val="24"/>
                <w:szCs w:val="24"/>
              </w:rPr>
              <w:t>Usuário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Acessa tela que explica o funcionamento do jogo.</w:t>
            </w:r>
          </w:p>
        </w:tc>
        <w:tc>
          <w:tcPr>
            <w:tcW w:w="1443" w:type="dxa"/>
            <w:vMerge/>
            <w:shd w:val="clear" w:color="auto" w:fill="FFFFFF" w:themeFill="background1"/>
          </w:tcPr>
          <w:p w14:paraId="504138AD" w14:textId="77777777" w:rsidR="00C41E82" w:rsidRPr="004E6FF8" w:rsidRDefault="00C41E82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shd w:val="clear" w:color="auto" w:fill="FFFFFF" w:themeFill="background1"/>
          </w:tcPr>
          <w:p w14:paraId="712823C7" w14:textId="77777777" w:rsidR="00C41E82" w:rsidRPr="004E6FF8" w:rsidRDefault="00C41E82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shd w:val="clear" w:color="auto" w:fill="FFFFFF" w:themeFill="background1"/>
          </w:tcPr>
          <w:p w14:paraId="2BF18ED1" w14:textId="77777777" w:rsidR="00C41E82" w:rsidRPr="004E6FF8" w:rsidRDefault="00C41E82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0C81" w:rsidRPr="004E6FF8" w14:paraId="75CB40D1" w14:textId="77777777" w:rsidTr="0012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 w:val="restart"/>
          </w:tcPr>
          <w:p w14:paraId="496C752E" w14:textId="3FA044EC" w:rsidR="008B0C81" w:rsidRDefault="008B0C81" w:rsidP="009100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4365" w:type="dxa"/>
          </w:tcPr>
          <w:p w14:paraId="60D83941" w14:textId="45783FC5" w:rsidR="008B0C81" w:rsidRDefault="008B0C81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Contato dos desenvolvedores</w:t>
            </w:r>
          </w:p>
        </w:tc>
        <w:tc>
          <w:tcPr>
            <w:tcW w:w="1443" w:type="dxa"/>
            <w:vMerge w:val="restart"/>
            <w:vAlign w:val="center"/>
          </w:tcPr>
          <w:p w14:paraId="621960C2" w14:textId="1DFE5F41" w:rsidR="008B0C81" w:rsidRPr="004E6FF8" w:rsidRDefault="00121268" w:rsidP="0012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390" w:type="dxa"/>
            <w:vMerge w:val="restart"/>
          </w:tcPr>
          <w:p w14:paraId="02A1CCC5" w14:textId="77777777" w:rsidR="008B0C81" w:rsidRPr="004E6FF8" w:rsidRDefault="008B0C81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</w:tcPr>
          <w:p w14:paraId="14395053" w14:textId="77777777" w:rsidR="008B0C81" w:rsidRPr="004E6FF8" w:rsidRDefault="008B0C81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0C81" w:rsidRPr="004E6FF8" w14:paraId="38CA6168" w14:textId="77777777" w:rsidTr="00C41E82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/>
            <w:shd w:val="clear" w:color="auto" w:fill="DBE5F1" w:themeFill="accent1" w:themeFillTint="33"/>
          </w:tcPr>
          <w:p w14:paraId="108504D4" w14:textId="77777777" w:rsidR="008B0C81" w:rsidRDefault="008B0C81" w:rsidP="009100D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DBE5F1" w:themeFill="accent1" w:themeFillTint="33"/>
          </w:tcPr>
          <w:p w14:paraId="5A16F734" w14:textId="4A73ED6C" w:rsidR="008B0C81" w:rsidRDefault="008B0C81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8B0C81">
              <w:rPr>
                <w:rFonts w:ascii="Times New Roman" w:hAnsi="Times New Roman"/>
                <w:b/>
                <w:bCs/>
                <w:sz w:val="24"/>
                <w:szCs w:val="24"/>
              </w:rPr>
              <w:t>Usuário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Acessa tela que informa o contato dos desenvolvedores</w:t>
            </w:r>
            <w:r w:rsidR="001904D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3" w:type="dxa"/>
            <w:vMerge/>
            <w:shd w:val="clear" w:color="auto" w:fill="DBE5F1" w:themeFill="accent1" w:themeFillTint="33"/>
          </w:tcPr>
          <w:p w14:paraId="3E167CF4" w14:textId="77777777" w:rsidR="008B0C81" w:rsidRPr="004E6FF8" w:rsidRDefault="008B0C81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shd w:val="clear" w:color="auto" w:fill="DBE5F1" w:themeFill="accent1" w:themeFillTint="33"/>
          </w:tcPr>
          <w:p w14:paraId="7FC4682A" w14:textId="77777777" w:rsidR="008B0C81" w:rsidRPr="004E6FF8" w:rsidRDefault="008B0C81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shd w:val="clear" w:color="auto" w:fill="DBE5F1" w:themeFill="accent1" w:themeFillTint="33"/>
          </w:tcPr>
          <w:p w14:paraId="2CDD170F" w14:textId="77777777" w:rsidR="008B0C81" w:rsidRPr="004E6FF8" w:rsidRDefault="008B0C81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3A1F" w:rsidRPr="004E6FF8" w14:paraId="7661CCB5" w14:textId="77777777" w:rsidTr="0012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 w:val="restart"/>
            <w:shd w:val="clear" w:color="auto" w:fill="FFFFFF" w:themeFill="background1"/>
          </w:tcPr>
          <w:p w14:paraId="41F82CAA" w14:textId="338C44EB" w:rsidR="002F3A1F" w:rsidRDefault="002F3A1F" w:rsidP="009100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4365" w:type="dxa"/>
            <w:shd w:val="clear" w:color="auto" w:fill="FFFFFF" w:themeFill="background1"/>
          </w:tcPr>
          <w:p w14:paraId="68D65C68" w14:textId="6B623533" w:rsidR="002F3A1F" w:rsidRPr="002F3A1F" w:rsidRDefault="002F3A1F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2F3A1F">
              <w:rPr>
                <w:rFonts w:ascii="Times New Roman" w:hAnsi="Times New Roman"/>
                <w:sz w:val="24"/>
                <w:szCs w:val="24"/>
              </w:rPr>
              <w:t>ausa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do jogo</w:t>
            </w:r>
          </w:p>
        </w:tc>
        <w:tc>
          <w:tcPr>
            <w:tcW w:w="1443" w:type="dxa"/>
            <w:vMerge w:val="restart"/>
            <w:shd w:val="clear" w:color="auto" w:fill="FFFFFF" w:themeFill="background1"/>
            <w:vAlign w:val="center"/>
          </w:tcPr>
          <w:p w14:paraId="02A3FC25" w14:textId="42990FBD" w:rsidR="002F3A1F" w:rsidRPr="004E6FF8" w:rsidRDefault="00121268" w:rsidP="0012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390" w:type="dxa"/>
            <w:vMerge w:val="restart"/>
            <w:shd w:val="clear" w:color="auto" w:fill="FFFFFF" w:themeFill="background1"/>
          </w:tcPr>
          <w:p w14:paraId="680CBC4E" w14:textId="77777777" w:rsidR="002F3A1F" w:rsidRPr="004E6FF8" w:rsidRDefault="002F3A1F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  <w:shd w:val="clear" w:color="auto" w:fill="FFFFFF" w:themeFill="background1"/>
          </w:tcPr>
          <w:p w14:paraId="4BA0E443" w14:textId="77777777" w:rsidR="002F3A1F" w:rsidRPr="004E6FF8" w:rsidRDefault="002F3A1F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3A1F" w:rsidRPr="004E6FF8" w14:paraId="001C0336" w14:textId="77777777" w:rsidTr="002F3A1F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/>
            <w:shd w:val="clear" w:color="auto" w:fill="DBE5F1" w:themeFill="accent1" w:themeFillTint="33"/>
          </w:tcPr>
          <w:p w14:paraId="2E8DEFD7" w14:textId="77777777" w:rsidR="002F3A1F" w:rsidRDefault="002F3A1F" w:rsidP="009100D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FFFFFF" w:themeFill="background1"/>
          </w:tcPr>
          <w:p w14:paraId="1636D61D" w14:textId="07184DF9" w:rsidR="002F3A1F" w:rsidRPr="002F3A1F" w:rsidRDefault="002F3A1F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Usuário – </w:t>
            </w:r>
            <w:r>
              <w:rPr>
                <w:rFonts w:ascii="Times New Roman" w:hAnsi="Times New Roman"/>
                <w:sz w:val="24"/>
                <w:szCs w:val="24"/>
              </w:rPr>
              <w:t>Fornece o comando para pausar o jogo</w:t>
            </w:r>
            <w:r w:rsidR="001904D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3" w:type="dxa"/>
            <w:vMerge/>
            <w:shd w:val="clear" w:color="auto" w:fill="DBE5F1" w:themeFill="accent1" w:themeFillTint="33"/>
          </w:tcPr>
          <w:p w14:paraId="50C0C331" w14:textId="77777777" w:rsidR="002F3A1F" w:rsidRPr="004E6FF8" w:rsidRDefault="002F3A1F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shd w:val="clear" w:color="auto" w:fill="DBE5F1" w:themeFill="accent1" w:themeFillTint="33"/>
          </w:tcPr>
          <w:p w14:paraId="0E0D1289" w14:textId="77777777" w:rsidR="002F3A1F" w:rsidRPr="004E6FF8" w:rsidRDefault="002F3A1F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shd w:val="clear" w:color="auto" w:fill="DBE5F1" w:themeFill="accent1" w:themeFillTint="33"/>
          </w:tcPr>
          <w:p w14:paraId="268CBC2E" w14:textId="77777777" w:rsidR="002F3A1F" w:rsidRPr="004E6FF8" w:rsidRDefault="002F3A1F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3A1F" w:rsidRPr="004E6FF8" w14:paraId="3521EEEE" w14:textId="77777777" w:rsidTr="0012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 w:val="restart"/>
          </w:tcPr>
          <w:p w14:paraId="20F72AF3" w14:textId="5D00673F" w:rsidR="002F3A1F" w:rsidRDefault="002F3A1F" w:rsidP="009100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4365" w:type="dxa"/>
          </w:tcPr>
          <w:p w14:paraId="45377508" w14:textId="2D3D0B36" w:rsidR="002F3A1F" w:rsidRPr="002F3A1F" w:rsidRDefault="002F3A1F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F3A1F">
              <w:rPr>
                <w:rFonts w:ascii="Times New Roman" w:hAnsi="Times New Roman"/>
                <w:sz w:val="24"/>
                <w:szCs w:val="24"/>
              </w:rPr>
              <w:t>Continuação do jogo</w:t>
            </w:r>
          </w:p>
        </w:tc>
        <w:tc>
          <w:tcPr>
            <w:tcW w:w="1443" w:type="dxa"/>
            <w:vMerge w:val="restart"/>
            <w:vAlign w:val="center"/>
          </w:tcPr>
          <w:p w14:paraId="7B919C0E" w14:textId="04FD984F" w:rsidR="002F3A1F" w:rsidRPr="004E6FF8" w:rsidRDefault="00121268" w:rsidP="0012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390" w:type="dxa"/>
            <w:vMerge w:val="restart"/>
          </w:tcPr>
          <w:p w14:paraId="1C1CB15C" w14:textId="77777777" w:rsidR="002F3A1F" w:rsidRPr="004E6FF8" w:rsidRDefault="002F3A1F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</w:tcPr>
          <w:p w14:paraId="13CCDC09" w14:textId="77777777" w:rsidR="002F3A1F" w:rsidRPr="004E6FF8" w:rsidRDefault="002F3A1F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3A1F" w:rsidRPr="004E6FF8" w14:paraId="0800EBF9" w14:textId="77777777" w:rsidTr="00C41E82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/>
            <w:shd w:val="clear" w:color="auto" w:fill="DBE5F1" w:themeFill="accent1" w:themeFillTint="33"/>
          </w:tcPr>
          <w:p w14:paraId="287A6A1B" w14:textId="77777777" w:rsidR="002F3A1F" w:rsidRDefault="002F3A1F" w:rsidP="009100D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DBE5F1" w:themeFill="accent1" w:themeFillTint="33"/>
          </w:tcPr>
          <w:p w14:paraId="7B45634C" w14:textId="1829651A" w:rsidR="002F3A1F" w:rsidRPr="002F3A1F" w:rsidRDefault="002F3A1F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Usuário – </w:t>
            </w:r>
            <w:r>
              <w:rPr>
                <w:rFonts w:ascii="Times New Roman" w:hAnsi="Times New Roman"/>
                <w:sz w:val="24"/>
                <w:szCs w:val="24"/>
              </w:rPr>
              <w:t>Fornece o comando para retornar ao jogo após o comando de pausa</w:t>
            </w:r>
            <w:r w:rsidR="001904D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3" w:type="dxa"/>
            <w:vMerge/>
            <w:shd w:val="clear" w:color="auto" w:fill="DBE5F1" w:themeFill="accent1" w:themeFillTint="33"/>
          </w:tcPr>
          <w:p w14:paraId="2FFF647B" w14:textId="77777777" w:rsidR="002F3A1F" w:rsidRPr="004E6FF8" w:rsidRDefault="002F3A1F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shd w:val="clear" w:color="auto" w:fill="DBE5F1" w:themeFill="accent1" w:themeFillTint="33"/>
          </w:tcPr>
          <w:p w14:paraId="73BE7E8C" w14:textId="77777777" w:rsidR="002F3A1F" w:rsidRPr="004E6FF8" w:rsidRDefault="002F3A1F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shd w:val="clear" w:color="auto" w:fill="DBE5F1" w:themeFill="accent1" w:themeFillTint="33"/>
          </w:tcPr>
          <w:p w14:paraId="6E09C614" w14:textId="77777777" w:rsidR="002F3A1F" w:rsidRPr="004E6FF8" w:rsidRDefault="002F3A1F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3A1F" w:rsidRPr="004E6FF8" w14:paraId="689AF5EF" w14:textId="77777777" w:rsidTr="0012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 w:val="restart"/>
            <w:shd w:val="clear" w:color="auto" w:fill="FFFFFF" w:themeFill="background1"/>
          </w:tcPr>
          <w:p w14:paraId="17B8B244" w14:textId="4D320CE1" w:rsidR="002F3A1F" w:rsidRDefault="002F3A1F" w:rsidP="009100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</w:t>
            </w:r>
          </w:p>
        </w:tc>
        <w:tc>
          <w:tcPr>
            <w:tcW w:w="4365" w:type="dxa"/>
            <w:shd w:val="clear" w:color="auto" w:fill="FFFFFF" w:themeFill="background1"/>
          </w:tcPr>
          <w:p w14:paraId="239BA988" w14:textId="6F5FBBCA" w:rsidR="002F3A1F" w:rsidRPr="002F3A1F" w:rsidRDefault="002F3A1F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F3A1F">
              <w:rPr>
                <w:rFonts w:ascii="Times New Roman" w:hAnsi="Times New Roman"/>
                <w:sz w:val="24"/>
                <w:szCs w:val="24"/>
              </w:rPr>
              <w:t>Retorno para a tela principal</w:t>
            </w:r>
          </w:p>
        </w:tc>
        <w:tc>
          <w:tcPr>
            <w:tcW w:w="1443" w:type="dxa"/>
            <w:vMerge w:val="restart"/>
            <w:shd w:val="clear" w:color="auto" w:fill="FFFFFF" w:themeFill="background1"/>
            <w:vAlign w:val="center"/>
          </w:tcPr>
          <w:p w14:paraId="25C37D2E" w14:textId="0FC8CF97" w:rsidR="002F3A1F" w:rsidRPr="004E6FF8" w:rsidRDefault="00121268" w:rsidP="0012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390" w:type="dxa"/>
            <w:vMerge w:val="restart"/>
            <w:shd w:val="clear" w:color="auto" w:fill="FFFFFF" w:themeFill="background1"/>
          </w:tcPr>
          <w:p w14:paraId="57A61F15" w14:textId="77777777" w:rsidR="002F3A1F" w:rsidRPr="004E6FF8" w:rsidRDefault="002F3A1F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  <w:shd w:val="clear" w:color="auto" w:fill="FFFFFF" w:themeFill="background1"/>
          </w:tcPr>
          <w:p w14:paraId="1B034C83" w14:textId="77777777" w:rsidR="002F3A1F" w:rsidRPr="004E6FF8" w:rsidRDefault="002F3A1F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3A1F" w:rsidRPr="004E6FF8" w14:paraId="2D74095C" w14:textId="77777777" w:rsidTr="002F3A1F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/>
            <w:shd w:val="clear" w:color="auto" w:fill="FFFFFF" w:themeFill="background1"/>
          </w:tcPr>
          <w:p w14:paraId="1F4CC6C5" w14:textId="77777777" w:rsidR="002F3A1F" w:rsidRDefault="002F3A1F" w:rsidP="009100D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FFFFFF" w:themeFill="background1"/>
          </w:tcPr>
          <w:p w14:paraId="5F72265E" w14:textId="0F3FA854" w:rsidR="002F3A1F" w:rsidRDefault="002F3A1F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Usuário – </w:t>
            </w:r>
            <w:r w:rsidRPr="002F3A1F"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ornece o comando para retornar a</w:t>
            </w:r>
            <w:r w:rsidR="001904DB">
              <w:rPr>
                <w:rFonts w:ascii="Times New Roman" w:hAnsi="Times New Roman"/>
                <w:sz w:val="24"/>
                <w:szCs w:val="24"/>
              </w:rPr>
              <w:t xml:space="preserve"> tela principal.</w:t>
            </w:r>
          </w:p>
        </w:tc>
        <w:tc>
          <w:tcPr>
            <w:tcW w:w="1443" w:type="dxa"/>
            <w:vMerge/>
            <w:shd w:val="clear" w:color="auto" w:fill="FFFFFF" w:themeFill="background1"/>
          </w:tcPr>
          <w:p w14:paraId="3936C3D5" w14:textId="77777777" w:rsidR="002F3A1F" w:rsidRPr="004E6FF8" w:rsidRDefault="002F3A1F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shd w:val="clear" w:color="auto" w:fill="FFFFFF" w:themeFill="background1"/>
          </w:tcPr>
          <w:p w14:paraId="05039A80" w14:textId="77777777" w:rsidR="002F3A1F" w:rsidRPr="004E6FF8" w:rsidRDefault="002F3A1F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shd w:val="clear" w:color="auto" w:fill="FFFFFF" w:themeFill="background1"/>
          </w:tcPr>
          <w:p w14:paraId="764AC4FD" w14:textId="77777777" w:rsidR="002F3A1F" w:rsidRPr="004E6FF8" w:rsidRDefault="002F3A1F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473C" w:rsidRPr="004E6FF8" w14:paraId="50EC2CF2" w14:textId="77777777" w:rsidTr="0012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 w:val="restart"/>
          </w:tcPr>
          <w:p w14:paraId="1BD9C272" w14:textId="411DD765" w:rsidR="007C473C" w:rsidRDefault="007C473C" w:rsidP="009100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4365" w:type="dxa"/>
          </w:tcPr>
          <w:p w14:paraId="0C05431E" w14:textId="3348ED9C" w:rsidR="007C473C" w:rsidRPr="007C473C" w:rsidRDefault="007C473C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C473C">
              <w:rPr>
                <w:rFonts w:ascii="Times New Roman" w:hAnsi="Times New Roman"/>
                <w:sz w:val="24"/>
                <w:szCs w:val="24"/>
              </w:rPr>
              <w:t>Encerramento do jogo</w:t>
            </w:r>
          </w:p>
        </w:tc>
        <w:tc>
          <w:tcPr>
            <w:tcW w:w="1443" w:type="dxa"/>
            <w:vMerge w:val="restart"/>
            <w:vAlign w:val="center"/>
          </w:tcPr>
          <w:p w14:paraId="40EC961D" w14:textId="25D092DF" w:rsidR="007C473C" w:rsidRPr="004E6FF8" w:rsidRDefault="00121268" w:rsidP="0012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390" w:type="dxa"/>
            <w:vMerge w:val="restart"/>
          </w:tcPr>
          <w:p w14:paraId="4F47A390" w14:textId="77777777" w:rsidR="007C473C" w:rsidRPr="004E6FF8" w:rsidRDefault="007C473C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</w:tcPr>
          <w:p w14:paraId="0A5A9AAA" w14:textId="77777777" w:rsidR="007C473C" w:rsidRPr="004E6FF8" w:rsidRDefault="007C473C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473C" w:rsidRPr="004E6FF8" w14:paraId="73D25EEB" w14:textId="77777777" w:rsidTr="00C41E82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/>
            <w:shd w:val="clear" w:color="auto" w:fill="DBE5F1" w:themeFill="accent1" w:themeFillTint="33"/>
          </w:tcPr>
          <w:p w14:paraId="6BDCDC5B" w14:textId="77777777" w:rsidR="007C473C" w:rsidRDefault="007C473C" w:rsidP="009100D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DBE5F1" w:themeFill="accent1" w:themeFillTint="33"/>
          </w:tcPr>
          <w:p w14:paraId="12FE7C9B" w14:textId="3EC2345E" w:rsidR="007C473C" w:rsidRPr="007C473C" w:rsidRDefault="007C473C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Sistema – </w:t>
            </w:r>
            <w:r>
              <w:rPr>
                <w:rFonts w:ascii="Times New Roman" w:hAnsi="Times New Roman"/>
                <w:sz w:val="24"/>
                <w:szCs w:val="24"/>
              </w:rPr>
              <w:t>Encerra o jogo quando as tentativas de erros for zero</w:t>
            </w:r>
            <w:r w:rsidR="00D4620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3" w:type="dxa"/>
            <w:vMerge/>
            <w:shd w:val="clear" w:color="auto" w:fill="DBE5F1" w:themeFill="accent1" w:themeFillTint="33"/>
          </w:tcPr>
          <w:p w14:paraId="47FF0F5D" w14:textId="77777777" w:rsidR="007C473C" w:rsidRPr="004E6FF8" w:rsidRDefault="007C473C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shd w:val="clear" w:color="auto" w:fill="DBE5F1" w:themeFill="accent1" w:themeFillTint="33"/>
          </w:tcPr>
          <w:p w14:paraId="1EFD4073" w14:textId="77777777" w:rsidR="007C473C" w:rsidRPr="004E6FF8" w:rsidRDefault="007C473C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shd w:val="clear" w:color="auto" w:fill="DBE5F1" w:themeFill="accent1" w:themeFillTint="33"/>
          </w:tcPr>
          <w:p w14:paraId="749E3133" w14:textId="77777777" w:rsidR="007C473C" w:rsidRPr="004E6FF8" w:rsidRDefault="007C473C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473C" w:rsidRPr="004E6FF8" w14:paraId="0216B6EB" w14:textId="77777777" w:rsidTr="0012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 w:val="restart"/>
            <w:shd w:val="clear" w:color="auto" w:fill="FFFFFF" w:themeFill="background1"/>
          </w:tcPr>
          <w:p w14:paraId="6805E12F" w14:textId="4F9128CE" w:rsidR="007C473C" w:rsidRDefault="007C473C" w:rsidP="009100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4365" w:type="dxa"/>
            <w:shd w:val="clear" w:color="auto" w:fill="FFFFFF" w:themeFill="background1"/>
          </w:tcPr>
          <w:p w14:paraId="449CC6B4" w14:textId="587BC8FB" w:rsidR="007C473C" w:rsidRPr="007C473C" w:rsidRDefault="007C473C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C473C">
              <w:rPr>
                <w:rFonts w:ascii="Times New Roman" w:hAnsi="Times New Roman"/>
                <w:sz w:val="24"/>
                <w:szCs w:val="24"/>
              </w:rPr>
              <w:t>Contagem do score de jogo</w:t>
            </w:r>
          </w:p>
        </w:tc>
        <w:tc>
          <w:tcPr>
            <w:tcW w:w="1443" w:type="dxa"/>
            <w:vMerge w:val="restart"/>
            <w:shd w:val="clear" w:color="auto" w:fill="FFFFFF" w:themeFill="background1"/>
            <w:vAlign w:val="center"/>
          </w:tcPr>
          <w:p w14:paraId="4D7FC02E" w14:textId="4D9F45A2" w:rsidR="007C473C" w:rsidRPr="004E6FF8" w:rsidRDefault="00121268" w:rsidP="0012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390" w:type="dxa"/>
            <w:vMerge w:val="restart"/>
            <w:shd w:val="clear" w:color="auto" w:fill="FFFFFF" w:themeFill="background1"/>
          </w:tcPr>
          <w:p w14:paraId="38FC87EB" w14:textId="77777777" w:rsidR="007C473C" w:rsidRPr="004E6FF8" w:rsidRDefault="007C473C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  <w:shd w:val="clear" w:color="auto" w:fill="FFFFFF" w:themeFill="background1"/>
          </w:tcPr>
          <w:p w14:paraId="4AF708BA" w14:textId="77777777" w:rsidR="007C473C" w:rsidRPr="004E6FF8" w:rsidRDefault="007C473C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473C" w:rsidRPr="004E6FF8" w14:paraId="0042F315" w14:textId="77777777" w:rsidTr="007C473C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/>
            <w:shd w:val="clear" w:color="auto" w:fill="FFFFFF" w:themeFill="background1"/>
          </w:tcPr>
          <w:p w14:paraId="1BADCD39" w14:textId="77777777" w:rsidR="007C473C" w:rsidRDefault="007C473C" w:rsidP="009100D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FFFFFF" w:themeFill="background1"/>
          </w:tcPr>
          <w:p w14:paraId="75A6C711" w14:textId="7C1EA58E" w:rsidR="007C473C" w:rsidRPr="007C473C" w:rsidRDefault="007C473C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D4620F">
              <w:rPr>
                <w:rFonts w:ascii="Times New Roman" w:hAnsi="Times New Roman"/>
                <w:b/>
                <w:bCs/>
                <w:sz w:val="24"/>
                <w:szCs w:val="24"/>
              </w:rPr>
              <w:t>Sistema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4620F">
              <w:rPr>
                <w:rFonts w:ascii="Times New Roman" w:hAnsi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4620F">
              <w:rPr>
                <w:rFonts w:ascii="Times New Roman" w:hAnsi="Times New Roman"/>
                <w:sz w:val="24"/>
                <w:szCs w:val="24"/>
              </w:rPr>
              <w:t xml:space="preserve">Imprime a </w:t>
            </w:r>
            <w:proofErr w:type="spellStart"/>
            <w:r w:rsidR="00D4620F">
              <w:rPr>
                <w:rFonts w:ascii="Times New Roman" w:hAnsi="Times New Roman"/>
                <w:sz w:val="24"/>
                <w:szCs w:val="24"/>
              </w:rPr>
              <w:t>quanidade</w:t>
            </w:r>
            <w:proofErr w:type="spellEnd"/>
            <w:r w:rsidR="00D4620F">
              <w:rPr>
                <w:rFonts w:ascii="Times New Roman" w:hAnsi="Times New Roman"/>
                <w:sz w:val="24"/>
                <w:szCs w:val="24"/>
              </w:rPr>
              <w:t xml:space="preserve"> total de score efetuada durante a partida.</w:t>
            </w:r>
          </w:p>
        </w:tc>
        <w:tc>
          <w:tcPr>
            <w:tcW w:w="1443" w:type="dxa"/>
            <w:vMerge/>
            <w:shd w:val="clear" w:color="auto" w:fill="FFFFFF" w:themeFill="background1"/>
          </w:tcPr>
          <w:p w14:paraId="1A2FBC55" w14:textId="77777777" w:rsidR="007C473C" w:rsidRPr="004E6FF8" w:rsidRDefault="007C473C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shd w:val="clear" w:color="auto" w:fill="FFFFFF" w:themeFill="background1"/>
          </w:tcPr>
          <w:p w14:paraId="3458C4BF" w14:textId="77777777" w:rsidR="007C473C" w:rsidRPr="004E6FF8" w:rsidRDefault="007C473C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shd w:val="clear" w:color="auto" w:fill="FFFFFF" w:themeFill="background1"/>
          </w:tcPr>
          <w:p w14:paraId="4C80B23F" w14:textId="77777777" w:rsidR="007C473C" w:rsidRPr="004E6FF8" w:rsidRDefault="007C473C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473C" w:rsidRPr="004E6FF8" w14:paraId="3B82B614" w14:textId="77777777" w:rsidTr="0012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 w:val="restart"/>
          </w:tcPr>
          <w:p w14:paraId="3C7405B3" w14:textId="3532DBB0" w:rsidR="007C473C" w:rsidRDefault="007C473C" w:rsidP="009100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4365" w:type="dxa"/>
          </w:tcPr>
          <w:p w14:paraId="4A0B83F0" w14:textId="5CB42ECC" w:rsidR="007C473C" w:rsidRPr="007C473C" w:rsidRDefault="007C473C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C473C">
              <w:rPr>
                <w:rFonts w:ascii="Times New Roman" w:hAnsi="Times New Roman"/>
                <w:sz w:val="24"/>
                <w:szCs w:val="24"/>
              </w:rPr>
              <w:t>Contagem do tempo de jogo</w:t>
            </w:r>
          </w:p>
        </w:tc>
        <w:tc>
          <w:tcPr>
            <w:tcW w:w="1443" w:type="dxa"/>
            <w:vMerge w:val="restart"/>
            <w:vAlign w:val="center"/>
          </w:tcPr>
          <w:p w14:paraId="36D16BD9" w14:textId="723F42C6" w:rsidR="007C473C" w:rsidRPr="004E6FF8" w:rsidRDefault="00121268" w:rsidP="0012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390" w:type="dxa"/>
            <w:vMerge w:val="restart"/>
          </w:tcPr>
          <w:p w14:paraId="1B233F9F" w14:textId="77777777" w:rsidR="007C473C" w:rsidRPr="004E6FF8" w:rsidRDefault="007C473C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</w:tcPr>
          <w:p w14:paraId="324C7DCB" w14:textId="77777777" w:rsidR="007C473C" w:rsidRPr="004E6FF8" w:rsidRDefault="007C473C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473C" w:rsidRPr="004E6FF8" w14:paraId="593E44FE" w14:textId="77777777" w:rsidTr="00C41E82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/>
            <w:shd w:val="clear" w:color="auto" w:fill="DBE5F1" w:themeFill="accent1" w:themeFillTint="33"/>
          </w:tcPr>
          <w:p w14:paraId="18BEA3C0" w14:textId="77777777" w:rsidR="007C473C" w:rsidRDefault="007C473C" w:rsidP="009100D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DBE5F1" w:themeFill="accent1" w:themeFillTint="33"/>
          </w:tcPr>
          <w:p w14:paraId="649CCE7F" w14:textId="55CEDDC5" w:rsidR="007C473C" w:rsidRPr="007C473C" w:rsidRDefault="00D4620F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D4620F">
              <w:rPr>
                <w:rFonts w:ascii="Times New Roman" w:hAnsi="Times New Roman"/>
                <w:b/>
                <w:bCs/>
                <w:sz w:val="24"/>
                <w:szCs w:val="24"/>
              </w:rPr>
              <w:t>Sistema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Imprime o tempo de duração da partida.</w:t>
            </w:r>
          </w:p>
        </w:tc>
        <w:tc>
          <w:tcPr>
            <w:tcW w:w="1443" w:type="dxa"/>
            <w:vMerge/>
            <w:shd w:val="clear" w:color="auto" w:fill="DBE5F1" w:themeFill="accent1" w:themeFillTint="33"/>
          </w:tcPr>
          <w:p w14:paraId="6EAABE7E" w14:textId="77777777" w:rsidR="007C473C" w:rsidRPr="004E6FF8" w:rsidRDefault="007C473C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shd w:val="clear" w:color="auto" w:fill="DBE5F1" w:themeFill="accent1" w:themeFillTint="33"/>
          </w:tcPr>
          <w:p w14:paraId="275AD83E" w14:textId="77777777" w:rsidR="007C473C" w:rsidRPr="004E6FF8" w:rsidRDefault="007C473C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shd w:val="clear" w:color="auto" w:fill="DBE5F1" w:themeFill="accent1" w:themeFillTint="33"/>
          </w:tcPr>
          <w:p w14:paraId="63268EB9" w14:textId="77777777" w:rsidR="007C473C" w:rsidRPr="004E6FF8" w:rsidRDefault="007C473C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473C" w:rsidRPr="004E6FF8" w14:paraId="68BC8A54" w14:textId="77777777" w:rsidTr="0012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 w:val="restart"/>
            <w:shd w:val="clear" w:color="auto" w:fill="FFFFFF" w:themeFill="background1"/>
          </w:tcPr>
          <w:p w14:paraId="3FA308B4" w14:textId="6A0A4DED" w:rsidR="007C473C" w:rsidRDefault="007C473C" w:rsidP="009100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4.4</w:t>
            </w:r>
          </w:p>
        </w:tc>
        <w:tc>
          <w:tcPr>
            <w:tcW w:w="4365" w:type="dxa"/>
            <w:shd w:val="clear" w:color="auto" w:fill="FFFFFF" w:themeFill="background1"/>
          </w:tcPr>
          <w:p w14:paraId="6C91C857" w14:textId="50D40890" w:rsidR="007C473C" w:rsidRPr="007C473C" w:rsidRDefault="007C473C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C473C">
              <w:rPr>
                <w:rFonts w:ascii="Times New Roman" w:hAnsi="Times New Roman"/>
                <w:sz w:val="24"/>
                <w:szCs w:val="24"/>
              </w:rPr>
              <w:t>Monitoramento do recorde</w:t>
            </w:r>
          </w:p>
        </w:tc>
        <w:tc>
          <w:tcPr>
            <w:tcW w:w="1443" w:type="dxa"/>
            <w:vMerge w:val="restart"/>
            <w:shd w:val="clear" w:color="auto" w:fill="FFFFFF" w:themeFill="background1"/>
            <w:vAlign w:val="center"/>
          </w:tcPr>
          <w:p w14:paraId="2FBFA17A" w14:textId="7FF1877C" w:rsidR="007C473C" w:rsidRPr="004E6FF8" w:rsidRDefault="00121268" w:rsidP="0012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390" w:type="dxa"/>
            <w:vMerge w:val="restart"/>
            <w:shd w:val="clear" w:color="auto" w:fill="FFFFFF" w:themeFill="background1"/>
          </w:tcPr>
          <w:p w14:paraId="65A28023" w14:textId="77777777" w:rsidR="007C473C" w:rsidRPr="004E6FF8" w:rsidRDefault="007C473C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  <w:shd w:val="clear" w:color="auto" w:fill="FFFFFF" w:themeFill="background1"/>
          </w:tcPr>
          <w:p w14:paraId="261AAF1C" w14:textId="77777777" w:rsidR="007C473C" w:rsidRPr="004E6FF8" w:rsidRDefault="007C473C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473C" w:rsidRPr="004E6FF8" w14:paraId="67295B47" w14:textId="77777777" w:rsidTr="007C473C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/>
            <w:shd w:val="clear" w:color="auto" w:fill="DBE5F1" w:themeFill="accent1" w:themeFillTint="33"/>
          </w:tcPr>
          <w:p w14:paraId="69E3D587" w14:textId="77777777" w:rsidR="007C473C" w:rsidRDefault="007C473C" w:rsidP="009100D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FFFFFF" w:themeFill="background1"/>
          </w:tcPr>
          <w:p w14:paraId="64839427" w14:textId="76D0BF72" w:rsidR="007C473C" w:rsidRPr="007C473C" w:rsidRDefault="00D4620F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D4620F">
              <w:rPr>
                <w:rFonts w:ascii="Times New Roman" w:hAnsi="Times New Roman"/>
                <w:b/>
                <w:bCs/>
                <w:sz w:val="24"/>
                <w:szCs w:val="24"/>
              </w:rPr>
              <w:t>Sistema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Imprime a maior pontuação do usuário.</w:t>
            </w:r>
          </w:p>
        </w:tc>
        <w:tc>
          <w:tcPr>
            <w:tcW w:w="1443" w:type="dxa"/>
            <w:vMerge/>
            <w:shd w:val="clear" w:color="auto" w:fill="DBE5F1" w:themeFill="accent1" w:themeFillTint="33"/>
          </w:tcPr>
          <w:p w14:paraId="26D77C87" w14:textId="77777777" w:rsidR="007C473C" w:rsidRPr="004E6FF8" w:rsidRDefault="007C473C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shd w:val="clear" w:color="auto" w:fill="DBE5F1" w:themeFill="accent1" w:themeFillTint="33"/>
          </w:tcPr>
          <w:p w14:paraId="33D11126" w14:textId="77777777" w:rsidR="007C473C" w:rsidRPr="004E6FF8" w:rsidRDefault="007C473C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shd w:val="clear" w:color="auto" w:fill="DBE5F1" w:themeFill="accent1" w:themeFillTint="33"/>
          </w:tcPr>
          <w:p w14:paraId="768BAAEE" w14:textId="77777777" w:rsidR="007C473C" w:rsidRPr="004E6FF8" w:rsidRDefault="007C473C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473C" w:rsidRPr="004E6FF8" w14:paraId="75A0D4E8" w14:textId="77777777" w:rsidTr="0012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 w:val="restart"/>
          </w:tcPr>
          <w:p w14:paraId="2413AB75" w14:textId="4150B534" w:rsidR="007C473C" w:rsidRPr="00121268" w:rsidRDefault="007C473C" w:rsidP="009100DD">
            <w:pPr>
              <w:rPr>
                <w:rFonts w:ascii="Times New Roman" w:hAnsi="Times New Roman"/>
                <w:sz w:val="24"/>
                <w:szCs w:val="24"/>
              </w:rPr>
            </w:pPr>
            <w:r w:rsidRPr="00121268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4365" w:type="dxa"/>
          </w:tcPr>
          <w:p w14:paraId="21A57369" w14:textId="5DB2F0EC" w:rsidR="007C473C" w:rsidRPr="007C473C" w:rsidRDefault="007C473C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C473C">
              <w:rPr>
                <w:rFonts w:ascii="Times New Roman" w:hAnsi="Times New Roman"/>
                <w:sz w:val="24"/>
                <w:szCs w:val="24"/>
              </w:rPr>
              <w:t>Retorno para a tela principal</w:t>
            </w:r>
          </w:p>
        </w:tc>
        <w:tc>
          <w:tcPr>
            <w:tcW w:w="1443" w:type="dxa"/>
            <w:vMerge w:val="restart"/>
            <w:vAlign w:val="center"/>
          </w:tcPr>
          <w:p w14:paraId="634936B2" w14:textId="6FE78D11" w:rsidR="007C473C" w:rsidRPr="004E6FF8" w:rsidRDefault="00121268" w:rsidP="0012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390" w:type="dxa"/>
            <w:vMerge w:val="restart"/>
          </w:tcPr>
          <w:p w14:paraId="0AC4234F" w14:textId="77777777" w:rsidR="007C473C" w:rsidRPr="004E6FF8" w:rsidRDefault="007C473C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</w:tcPr>
          <w:p w14:paraId="218B3C9B" w14:textId="77777777" w:rsidR="007C473C" w:rsidRPr="004E6FF8" w:rsidRDefault="007C473C" w:rsidP="0091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473C" w:rsidRPr="004E6FF8" w14:paraId="27589062" w14:textId="77777777" w:rsidTr="00C41E82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/>
            <w:shd w:val="clear" w:color="auto" w:fill="DBE5F1" w:themeFill="accent1" w:themeFillTint="33"/>
          </w:tcPr>
          <w:p w14:paraId="5C938342" w14:textId="77777777" w:rsidR="007C473C" w:rsidRPr="007C473C" w:rsidRDefault="007C473C" w:rsidP="009100D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DBE5F1" w:themeFill="accent1" w:themeFillTint="33"/>
          </w:tcPr>
          <w:p w14:paraId="221F5BF0" w14:textId="55C80E13" w:rsidR="007C473C" w:rsidRPr="007C473C" w:rsidRDefault="00D4620F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Usuário – </w:t>
            </w:r>
            <w:r w:rsidRPr="002F3A1F"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ornece o comando para retornar a tela principal.</w:t>
            </w:r>
          </w:p>
        </w:tc>
        <w:tc>
          <w:tcPr>
            <w:tcW w:w="1443" w:type="dxa"/>
            <w:vMerge/>
            <w:shd w:val="clear" w:color="auto" w:fill="DBE5F1" w:themeFill="accent1" w:themeFillTint="33"/>
          </w:tcPr>
          <w:p w14:paraId="2816BB50" w14:textId="77777777" w:rsidR="007C473C" w:rsidRPr="004E6FF8" w:rsidRDefault="007C473C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shd w:val="clear" w:color="auto" w:fill="DBE5F1" w:themeFill="accent1" w:themeFillTint="33"/>
          </w:tcPr>
          <w:p w14:paraId="0B1CBD97" w14:textId="77777777" w:rsidR="007C473C" w:rsidRPr="004E6FF8" w:rsidRDefault="007C473C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shd w:val="clear" w:color="auto" w:fill="DBE5F1" w:themeFill="accent1" w:themeFillTint="33"/>
          </w:tcPr>
          <w:p w14:paraId="68A1EEF1" w14:textId="77777777" w:rsidR="007C473C" w:rsidRPr="004E6FF8" w:rsidRDefault="007C473C" w:rsidP="0091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132A4D5" w14:textId="21CD7D5D" w:rsidR="00037A16" w:rsidRDefault="00037A16" w:rsidP="00037A16"/>
    <w:p w14:paraId="634F1626" w14:textId="77777777" w:rsidR="008F34E6" w:rsidRPr="00037A16" w:rsidRDefault="008F34E6" w:rsidP="00037A16"/>
    <w:p w14:paraId="23340980" w14:textId="61AE8772" w:rsidR="00C730DD" w:rsidRDefault="00C730DD" w:rsidP="003E0E27">
      <w:pPr>
        <w:pStyle w:val="Ttulo2"/>
      </w:pPr>
      <w:bookmarkStart w:id="51" w:name="_Toc36128478"/>
      <w:bookmarkStart w:id="52" w:name="_Toc48603409"/>
      <w:r w:rsidRPr="004E4227">
        <w:t>Problemas Motivadores</w:t>
      </w:r>
      <w:bookmarkEnd w:id="51"/>
      <w:bookmarkEnd w:id="52"/>
    </w:p>
    <w:p w14:paraId="7F8EFD06" w14:textId="2B8DBC80" w:rsidR="000E58E9" w:rsidRDefault="000E58E9" w:rsidP="000E58E9"/>
    <w:tbl>
      <w:tblPr>
        <w:tblStyle w:val="TabeladeGrade5Escura-nfase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63"/>
        <w:gridCol w:w="7132"/>
      </w:tblGrid>
      <w:tr w:rsidR="000E58E9" w:rsidRPr="000E58E9" w14:paraId="10B5C386" w14:textId="77777777" w:rsidTr="00AC7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DEF1E" w14:textId="1A8A3FD3" w:rsidR="000E58E9" w:rsidRPr="000E58E9" w:rsidRDefault="000E58E9" w:rsidP="00AC7BE0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E58E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 problema é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</w:tcPr>
          <w:p w14:paraId="78DB50C0" w14:textId="543F5C29" w:rsidR="000E58E9" w:rsidRPr="00097E37" w:rsidRDefault="000E58E9" w:rsidP="00AC7BE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</w:tr>
      <w:tr w:rsidR="000E58E9" w:rsidRPr="000E58E9" w14:paraId="43EE6160" w14:textId="77777777" w:rsidTr="00AC7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AA334" w14:textId="58E1AE04" w:rsidR="000E58E9" w:rsidRPr="000E58E9" w:rsidRDefault="000E58E9" w:rsidP="00AC7BE0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E58E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Isso afeta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F3CC39" w14:textId="77777777" w:rsidR="000E58E9" w:rsidRPr="000E58E9" w:rsidRDefault="000E58E9" w:rsidP="00AC7BE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E58E9" w:rsidRPr="000E58E9" w14:paraId="25A4C9FC" w14:textId="77777777" w:rsidTr="00AC7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A8255" w14:textId="00A0FC48" w:rsidR="000E58E9" w:rsidRPr="000E58E9" w:rsidRDefault="000E58E9" w:rsidP="00AC7BE0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E58E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 impacto é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06C448" w14:textId="77777777" w:rsidR="000E58E9" w:rsidRPr="000E58E9" w:rsidRDefault="000E58E9" w:rsidP="00AC7BE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E58E9" w:rsidRPr="000E58E9" w14:paraId="6D9315A9" w14:textId="77777777" w:rsidTr="00AC7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E59B7E" w14:textId="478D102A" w:rsidR="000E58E9" w:rsidRPr="000E58E9" w:rsidRDefault="000E58E9" w:rsidP="00AC7BE0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E58E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 solução proposta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8B0D89" w14:textId="77777777" w:rsidR="000E58E9" w:rsidRPr="000E58E9" w:rsidRDefault="000E58E9" w:rsidP="00AC7BE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25B44990" w14:textId="77777777" w:rsidR="000E58E9" w:rsidRPr="000E58E9" w:rsidRDefault="000E58E9" w:rsidP="000E58E9"/>
    <w:p w14:paraId="79B253B3" w14:textId="77777777" w:rsidR="00505B06" w:rsidRPr="00D937DC" w:rsidRDefault="00505B06" w:rsidP="00505B06">
      <w:pPr>
        <w:rPr>
          <w:rFonts w:asciiTheme="minorHAnsi" w:hAnsiTheme="minorHAnsi" w:cstheme="minorHAnsi"/>
          <w:sz w:val="22"/>
          <w:szCs w:val="28"/>
        </w:rPr>
      </w:pPr>
    </w:p>
    <w:p w14:paraId="5130BCBE" w14:textId="52D7E8D5" w:rsidR="00B307AA" w:rsidRDefault="00844F12" w:rsidP="008246B0">
      <w:pPr>
        <w:pStyle w:val="Ttulo1"/>
      </w:pPr>
      <w:bookmarkStart w:id="53" w:name="_Toc447960005"/>
      <w:bookmarkStart w:id="54" w:name="_Toc452813581"/>
      <w:bookmarkStart w:id="55" w:name="_Toc456662666"/>
      <w:bookmarkStart w:id="56" w:name="_Toc483807160"/>
      <w:bookmarkStart w:id="57" w:name="_Toc36128479"/>
      <w:bookmarkStart w:id="58" w:name="_Toc48603410"/>
      <w:bookmarkStart w:id="59" w:name="_Toc436203381"/>
      <w:r w:rsidRPr="00D937DC">
        <w:t>DESCRIÇÃO DOS STAKEHOLDERS E USUÁRIOS</w:t>
      </w:r>
      <w:bookmarkEnd w:id="53"/>
      <w:bookmarkEnd w:id="54"/>
      <w:bookmarkEnd w:id="55"/>
      <w:bookmarkEnd w:id="56"/>
      <w:bookmarkEnd w:id="57"/>
      <w:bookmarkEnd w:id="58"/>
    </w:p>
    <w:p w14:paraId="5D7633D5" w14:textId="77777777" w:rsidR="00844F12" w:rsidRPr="00844F12" w:rsidRDefault="00844F12" w:rsidP="00AA3D41">
      <w:pPr>
        <w:spacing w:before="240"/>
      </w:pPr>
    </w:p>
    <w:p w14:paraId="1A974882" w14:textId="5C283822" w:rsidR="00F9453E" w:rsidRDefault="00F9453E" w:rsidP="003E0E27">
      <w:pPr>
        <w:pStyle w:val="Ttulo2"/>
      </w:pPr>
      <w:bookmarkStart w:id="60" w:name="_Toc36128480"/>
      <w:bookmarkStart w:id="61" w:name="_Toc48603411"/>
      <w:r w:rsidRPr="00D937DC">
        <w:t xml:space="preserve">Sumário dos </w:t>
      </w:r>
      <w:bookmarkStart w:id="62" w:name="_Hlk48670646"/>
      <w:r w:rsidRPr="00D937DC">
        <w:t>Stakeholders</w:t>
      </w:r>
      <w:bookmarkEnd w:id="60"/>
      <w:bookmarkEnd w:id="61"/>
      <w:bookmarkEnd w:id="62"/>
    </w:p>
    <w:p w14:paraId="0DFE592E" w14:textId="376A9B0A" w:rsidR="00013979" w:rsidRDefault="00013979" w:rsidP="00AA3D41">
      <w:pPr>
        <w:spacing w:after="240"/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879"/>
        <w:gridCol w:w="2085"/>
        <w:gridCol w:w="1673"/>
        <w:gridCol w:w="1879"/>
        <w:gridCol w:w="1879"/>
      </w:tblGrid>
      <w:tr w:rsidR="00013979" w:rsidRPr="00013979" w14:paraId="2D20C3BE" w14:textId="77777777" w:rsidTr="00380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44AD9C23" w14:textId="233815AD" w:rsidR="00013979" w:rsidRPr="00013979" w:rsidRDefault="00013979" w:rsidP="003800B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1397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2085" w:type="dxa"/>
            <w:vAlign w:val="center"/>
          </w:tcPr>
          <w:p w14:paraId="534BBE7C" w14:textId="3DCFAC28" w:rsidR="00013979" w:rsidRPr="00013979" w:rsidRDefault="00013979" w:rsidP="00380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1397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1673" w:type="dxa"/>
            <w:vAlign w:val="center"/>
          </w:tcPr>
          <w:p w14:paraId="1BD777BC" w14:textId="1582DB21" w:rsidR="00013979" w:rsidRPr="00013979" w:rsidRDefault="00013979" w:rsidP="00380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1397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Representa</w:t>
            </w:r>
          </w:p>
        </w:tc>
        <w:tc>
          <w:tcPr>
            <w:tcW w:w="1879" w:type="dxa"/>
            <w:vAlign w:val="center"/>
          </w:tcPr>
          <w:p w14:paraId="34193539" w14:textId="30F977C1" w:rsidR="00013979" w:rsidRPr="00013979" w:rsidRDefault="00013979" w:rsidP="00380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1397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Papel</w:t>
            </w:r>
          </w:p>
        </w:tc>
        <w:tc>
          <w:tcPr>
            <w:tcW w:w="1879" w:type="dxa"/>
            <w:vAlign w:val="center"/>
          </w:tcPr>
          <w:p w14:paraId="461BA1F3" w14:textId="1477977B" w:rsidR="00013979" w:rsidRPr="00013979" w:rsidRDefault="00013979" w:rsidP="00380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1397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Contato</w:t>
            </w:r>
          </w:p>
        </w:tc>
      </w:tr>
      <w:tr w:rsidR="00013979" w:rsidRPr="00013979" w14:paraId="415A8995" w14:textId="77777777" w:rsidTr="00927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5D02090B" w14:textId="3BCFE5C8" w:rsidR="00013979" w:rsidRPr="00013979" w:rsidRDefault="00013979" w:rsidP="009275CC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Felipe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Funari</w:t>
            </w:r>
            <w:proofErr w:type="spellEnd"/>
          </w:p>
        </w:tc>
        <w:tc>
          <w:tcPr>
            <w:tcW w:w="2085" w:type="dxa"/>
            <w:vAlign w:val="center"/>
          </w:tcPr>
          <w:p w14:paraId="3221CD9A" w14:textId="734F5360" w:rsidR="00013979" w:rsidRPr="00013979" w:rsidRDefault="00013979" w:rsidP="009275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Desenvolv</w:t>
            </w:r>
            <w:r w:rsidR="00747CA0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dor</w:t>
            </w:r>
          </w:p>
        </w:tc>
        <w:tc>
          <w:tcPr>
            <w:tcW w:w="1673" w:type="dxa"/>
            <w:vAlign w:val="center"/>
          </w:tcPr>
          <w:p w14:paraId="55D96848" w14:textId="2C989DBA" w:rsidR="00013979" w:rsidRPr="00013979" w:rsidRDefault="00747CA0" w:rsidP="009275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CPDB</w:t>
            </w:r>
          </w:p>
        </w:tc>
        <w:tc>
          <w:tcPr>
            <w:tcW w:w="1879" w:type="dxa"/>
            <w:vAlign w:val="center"/>
          </w:tcPr>
          <w:p w14:paraId="10827C1C" w14:textId="0FCC294B" w:rsidR="00013979" w:rsidRPr="00013979" w:rsidRDefault="00747CA0" w:rsidP="009275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Dev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Team</w:t>
            </w:r>
          </w:p>
        </w:tc>
        <w:tc>
          <w:tcPr>
            <w:tcW w:w="1879" w:type="dxa"/>
            <w:vAlign w:val="center"/>
          </w:tcPr>
          <w:p w14:paraId="78DFEB80" w14:textId="77777777" w:rsidR="00013979" w:rsidRPr="00013979" w:rsidRDefault="00013979" w:rsidP="009275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35F4" w:rsidRPr="00013979" w14:paraId="313C09D2" w14:textId="77777777" w:rsidTr="00927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0EBBEA2A" w14:textId="138ABE27" w:rsidR="005435F4" w:rsidRDefault="005435F4" w:rsidP="009275CC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João Nelson</w:t>
            </w:r>
          </w:p>
        </w:tc>
        <w:tc>
          <w:tcPr>
            <w:tcW w:w="2085" w:type="dxa"/>
            <w:vAlign w:val="center"/>
          </w:tcPr>
          <w:p w14:paraId="5A12FA5D" w14:textId="5A4BEB44" w:rsidR="005435F4" w:rsidRDefault="005435F4" w:rsidP="009275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Gerente de Projeto</w:t>
            </w:r>
          </w:p>
        </w:tc>
        <w:tc>
          <w:tcPr>
            <w:tcW w:w="1673" w:type="dxa"/>
            <w:vAlign w:val="center"/>
          </w:tcPr>
          <w:p w14:paraId="251BA8F7" w14:textId="00C0CC70" w:rsidR="005435F4" w:rsidRDefault="005435F4" w:rsidP="009275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Professor</w:t>
            </w:r>
          </w:p>
        </w:tc>
        <w:tc>
          <w:tcPr>
            <w:tcW w:w="1879" w:type="dxa"/>
            <w:vAlign w:val="center"/>
          </w:tcPr>
          <w:p w14:paraId="312DC3C7" w14:textId="3C9E637F" w:rsidR="005435F4" w:rsidRDefault="005435F4" w:rsidP="009275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Técnico</w:t>
            </w:r>
          </w:p>
        </w:tc>
        <w:tc>
          <w:tcPr>
            <w:tcW w:w="1879" w:type="dxa"/>
            <w:vAlign w:val="center"/>
          </w:tcPr>
          <w:p w14:paraId="43BC7E09" w14:textId="77777777" w:rsidR="005435F4" w:rsidRPr="00013979" w:rsidRDefault="005435F4" w:rsidP="009275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3979" w:rsidRPr="00013979" w14:paraId="3DDBD667" w14:textId="77777777" w:rsidTr="00927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495CEB2D" w14:textId="7A544CFB" w:rsidR="00013979" w:rsidRPr="00013979" w:rsidRDefault="00013979" w:rsidP="009275CC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Rodrigo Vieira</w:t>
            </w:r>
          </w:p>
        </w:tc>
        <w:tc>
          <w:tcPr>
            <w:tcW w:w="2085" w:type="dxa"/>
            <w:vAlign w:val="center"/>
          </w:tcPr>
          <w:p w14:paraId="0CB6F338" w14:textId="08A63139" w:rsidR="00013979" w:rsidRPr="00013979" w:rsidRDefault="00013979" w:rsidP="009275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Desenvolv</w:t>
            </w:r>
            <w:r w:rsidR="00747CA0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dor</w:t>
            </w:r>
          </w:p>
        </w:tc>
        <w:tc>
          <w:tcPr>
            <w:tcW w:w="1673" w:type="dxa"/>
            <w:vAlign w:val="center"/>
          </w:tcPr>
          <w:p w14:paraId="619D64F6" w14:textId="1806E68F" w:rsidR="00013979" w:rsidRPr="00013979" w:rsidRDefault="00747CA0" w:rsidP="009275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CPDB</w:t>
            </w:r>
          </w:p>
        </w:tc>
        <w:tc>
          <w:tcPr>
            <w:tcW w:w="1879" w:type="dxa"/>
            <w:vAlign w:val="center"/>
          </w:tcPr>
          <w:p w14:paraId="6E37255B" w14:textId="2A88311A" w:rsidR="00013979" w:rsidRPr="00013979" w:rsidRDefault="00747CA0" w:rsidP="009275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Scrum Master</w:t>
            </w:r>
          </w:p>
        </w:tc>
        <w:tc>
          <w:tcPr>
            <w:tcW w:w="1879" w:type="dxa"/>
            <w:vAlign w:val="center"/>
          </w:tcPr>
          <w:p w14:paraId="54A0F4CA" w14:textId="77777777" w:rsidR="00013979" w:rsidRPr="00013979" w:rsidRDefault="00013979" w:rsidP="009275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3979" w:rsidRPr="00013979" w14:paraId="3244905B" w14:textId="77777777" w:rsidTr="00927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35BD1246" w14:textId="524A6334" w:rsidR="00013979" w:rsidRPr="00013979" w:rsidRDefault="00013979" w:rsidP="009275CC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Thais Pacheco</w:t>
            </w:r>
          </w:p>
        </w:tc>
        <w:tc>
          <w:tcPr>
            <w:tcW w:w="2085" w:type="dxa"/>
            <w:vAlign w:val="center"/>
          </w:tcPr>
          <w:p w14:paraId="3172CDA4" w14:textId="3B802B89" w:rsidR="00013979" w:rsidRPr="00013979" w:rsidRDefault="00747CA0" w:rsidP="009275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Desenvolvedor</w:t>
            </w:r>
          </w:p>
        </w:tc>
        <w:tc>
          <w:tcPr>
            <w:tcW w:w="1673" w:type="dxa"/>
            <w:vAlign w:val="center"/>
          </w:tcPr>
          <w:p w14:paraId="1C47C7A0" w14:textId="12727BEF" w:rsidR="00013979" w:rsidRPr="00013979" w:rsidRDefault="00747CA0" w:rsidP="009275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CPDB</w:t>
            </w:r>
          </w:p>
        </w:tc>
        <w:tc>
          <w:tcPr>
            <w:tcW w:w="1879" w:type="dxa"/>
            <w:vAlign w:val="center"/>
          </w:tcPr>
          <w:p w14:paraId="08C1FDB3" w14:textId="72D93AB6" w:rsidR="00013979" w:rsidRPr="00013979" w:rsidRDefault="00747CA0" w:rsidP="009275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Dev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Team</w:t>
            </w:r>
          </w:p>
        </w:tc>
        <w:tc>
          <w:tcPr>
            <w:tcW w:w="1879" w:type="dxa"/>
            <w:vAlign w:val="center"/>
          </w:tcPr>
          <w:p w14:paraId="152E74D3" w14:textId="77777777" w:rsidR="00013979" w:rsidRPr="00013979" w:rsidRDefault="00013979" w:rsidP="009275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3979" w:rsidRPr="00013979" w14:paraId="26011788" w14:textId="77777777" w:rsidTr="00927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0B62B466" w14:textId="0E69E87E" w:rsidR="00013979" w:rsidRPr="00013979" w:rsidRDefault="00013979" w:rsidP="009275CC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Wilson Stolze</w:t>
            </w:r>
          </w:p>
        </w:tc>
        <w:tc>
          <w:tcPr>
            <w:tcW w:w="2085" w:type="dxa"/>
            <w:vAlign w:val="center"/>
          </w:tcPr>
          <w:p w14:paraId="64AF6F84" w14:textId="5206783C" w:rsidR="00013979" w:rsidRPr="00013979" w:rsidRDefault="00747CA0" w:rsidP="009275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Desenvolvedor</w:t>
            </w:r>
          </w:p>
        </w:tc>
        <w:tc>
          <w:tcPr>
            <w:tcW w:w="1673" w:type="dxa"/>
            <w:vAlign w:val="center"/>
          </w:tcPr>
          <w:p w14:paraId="3955F937" w14:textId="7AAE1A70" w:rsidR="00013979" w:rsidRPr="00013979" w:rsidRDefault="00747CA0" w:rsidP="009275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CPDB</w:t>
            </w:r>
          </w:p>
        </w:tc>
        <w:tc>
          <w:tcPr>
            <w:tcW w:w="1879" w:type="dxa"/>
            <w:vAlign w:val="center"/>
          </w:tcPr>
          <w:p w14:paraId="324679CA" w14:textId="46861671" w:rsidR="00013979" w:rsidRPr="00013979" w:rsidRDefault="00747CA0" w:rsidP="009275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879" w:type="dxa"/>
            <w:vAlign w:val="center"/>
          </w:tcPr>
          <w:p w14:paraId="54BB06CF" w14:textId="77777777" w:rsidR="00013979" w:rsidRPr="00013979" w:rsidRDefault="00013979" w:rsidP="009275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C420387" w14:textId="49574451" w:rsidR="000A3854" w:rsidRDefault="000A3854">
      <w:pPr>
        <w:rPr>
          <w:rFonts w:cstheme="minorHAnsi"/>
          <w:sz w:val="22"/>
          <w:szCs w:val="22"/>
        </w:rPr>
      </w:pPr>
      <w:bookmarkStart w:id="63" w:name="_Toc452813584"/>
      <w:bookmarkStart w:id="64" w:name="_Toc456662669"/>
      <w:bookmarkStart w:id="65" w:name="_Toc483807163"/>
    </w:p>
    <w:p w14:paraId="33E4AF51" w14:textId="77777777" w:rsidR="009275CC" w:rsidRPr="00D937DC" w:rsidRDefault="009275CC">
      <w:pPr>
        <w:rPr>
          <w:rFonts w:asciiTheme="minorHAnsi" w:hAnsiTheme="minorHAnsi" w:cstheme="minorHAnsi"/>
          <w:sz w:val="22"/>
          <w:szCs w:val="22"/>
        </w:rPr>
      </w:pPr>
    </w:p>
    <w:p w14:paraId="459A48C2" w14:textId="21F9E7BA" w:rsidR="00844F12" w:rsidRDefault="00F9453E" w:rsidP="00DE5703">
      <w:pPr>
        <w:pStyle w:val="Ttulo2"/>
      </w:pPr>
      <w:bookmarkStart w:id="66" w:name="_Toc36128481"/>
      <w:bookmarkStart w:id="67" w:name="_Toc48603412"/>
      <w:r w:rsidRPr="00D937DC">
        <w:t>Sumário dos Usuários</w:t>
      </w:r>
      <w:bookmarkStart w:id="68" w:name="_Toc36128482"/>
      <w:bookmarkEnd w:id="66"/>
      <w:bookmarkEnd w:id="67"/>
    </w:p>
    <w:p w14:paraId="0B3B9713" w14:textId="48F607BD" w:rsidR="009275CC" w:rsidRDefault="009275CC" w:rsidP="00AA3D41">
      <w:pPr>
        <w:spacing w:after="240"/>
      </w:pPr>
    </w:p>
    <w:tbl>
      <w:tblPr>
        <w:tblStyle w:val="TabeladeGrade4-nfase1"/>
        <w:tblW w:w="0" w:type="auto"/>
        <w:jc w:val="center"/>
        <w:tblLook w:val="04A0" w:firstRow="1" w:lastRow="0" w:firstColumn="1" w:lastColumn="0" w:noHBand="0" w:noVBand="1"/>
      </w:tblPr>
      <w:tblGrid>
        <w:gridCol w:w="4697"/>
        <w:gridCol w:w="4698"/>
      </w:tblGrid>
      <w:tr w:rsidR="009275CC" w:rsidRPr="009275CC" w14:paraId="6C8D7C38" w14:textId="77777777" w:rsidTr="00380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vAlign w:val="center"/>
          </w:tcPr>
          <w:p w14:paraId="63FC4631" w14:textId="02BD7263" w:rsidR="009275CC" w:rsidRPr="009275CC" w:rsidRDefault="009275CC" w:rsidP="003800B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275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4698" w:type="dxa"/>
            <w:vAlign w:val="center"/>
          </w:tcPr>
          <w:p w14:paraId="601DA69B" w14:textId="34961635" w:rsidR="009275CC" w:rsidRPr="009275CC" w:rsidRDefault="009275CC" w:rsidP="00380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275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9275CC" w:rsidRPr="009275CC" w14:paraId="12B29CA6" w14:textId="77777777" w:rsidTr="00CD3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vAlign w:val="center"/>
          </w:tcPr>
          <w:p w14:paraId="0AE3707A" w14:textId="331CF5C2" w:rsidR="009275CC" w:rsidRPr="009275CC" w:rsidRDefault="00CD35F0" w:rsidP="00CD35F0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Professor</w:t>
            </w:r>
          </w:p>
        </w:tc>
        <w:tc>
          <w:tcPr>
            <w:tcW w:w="4698" w:type="dxa"/>
            <w:vAlign w:val="center"/>
          </w:tcPr>
          <w:p w14:paraId="525E9CCF" w14:textId="54C79C3D" w:rsidR="009275CC" w:rsidRPr="009275CC" w:rsidRDefault="00CD35F0" w:rsidP="00CD35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Quem avalia o resultado obtido</w:t>
            </w:r>
          </w:p>
        </w:tc>
      </w:tr>
      <w:tr w:rsidR="009275CC" w:rsidRPr="009275CC" w14:paraId="48956272" w14:textId="77777777" w:rsidTr="00CD35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vAlign w:val="center"/>
          </w:tcPr>
          <w:p w14:paraId="693051E9" w14:textId="4E9790D2" w:rsidR="009275CC" w:rsidRPr="009275CC" w:rsidRDefault="00CD35F0" w:rsidP="00CD35F0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Aluno</w:t>
            </w:r>
          </w:p>
        </w:tc>
        <w:tc>
          <w:tcPr>
            <w:tcW w:w="4698" w:type="dxa"/>
            <w:vAlign w:val="center"/>
          </w:tcPr>
          <w:p w14:paraId="7DC34E07" w14:textId="0E565B86" w:rsidR="009275CC" w:rsidRPr="009275CC" w:rsidRDefault="00CD35F0" w:rsidP="00CD35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Quem avalia as apresentações</w:t>
            </w:r>
          </w:p>
        </w:tc>
      </w:tr>
    </w:tbl>
    <w:p w14:paraId="58567D35" w14:textId="77777777" w:rsidR="009275CC" w:rsidRPr="009275CC" w:rsidRDefault="009275CC" w:rsidP="009275CC"/>
    <w:p w14:paraId="75B4EF78" w14:textId="77777777" w:rsidR="00844F12" w:rsidRPr="00844F12" w:rsidRDefault="00844F12" w:rsidP="00844F12"/>
    <w:p w14:paraId="1667C428" w14:textId="7097DF55" w:rsidR="00067DD2" w:rsidRDefault="00F9453E" w:rsidP="003E0E27">
      <w:pPr>
        <w:pStyle w:val="Ttulo2"/>
      </w:pPr>
      <w:bookmarkStart w:id="69" w:name="_Toc48603413"/>
      <w:r w:rsidRPr="00D937DC">
        <w:t>Necessidades Principais dos Stakeholders</w:t>
      </w:r>
      <w:r w:rsidR="0062585A" w:rsidRPr="00D937DC">
        <w:t xml:space="preserve"> e/ou Usuários</w:t>
      </w:r>
      <w:bookmarkEnd w:id="68"/>
      <w:bookmarkEnd w:id="69"/>
    </w:p>
    <w:p w14:paraId="0D5FC03C" w14:textId="277691C9" w:rsidR="00F60843" w:rsidRDefault="00F60843" w:rsidP="00AA3D41">
      <w:pPr>
        <w:spacing w:after="240"/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980"/>
        <w:gridCol w:w="3827"/>
        <w:gridCol w:w="3588"/>
      </w:tblGrid>
      <w:tr w:rsidR="00F60843" w:rsidRPr="00F60843" w14:paraId="2B51FEF7" w14:textId="77777777" w:rsidTr="00F60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250FAC5" w14:textId="3405534D" w:rsidR="00F60843" w:rsidRPr="00F60843" w:rsidRDefault="00F60843" w:rsidP="00F6084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6084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Stakeholder ou Usuário</w:t>
            </w:r>
          </w:p>
        </w:tc>
        <w:tc>
          <w:tcPr>
            <w:tcW w:w="3827" w:type="dxa"/>
            <w:vAlign w:val="center"/>
          </w:tcPr>
          <w:p w14:paraId="67B12C4F" w14:textId="75C6AC97" w:rsidR="00F60843" w:rsidRPr="00F60843" w:rsidRDefault="00F60843" w:rsidP="00F60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6084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Necessidade</w:t>
            </w:r>
          </w:p>
        </w:tc>
        <w:tc>
          <w:tcPr>
            <w:tcW w:w="3588" w:type="dxa"/>
            <w:vAlign w:val="center"/>
          </w:tcPr>
          <w:p w14:paraId="12FDBD40" w14:textId="48A799C7" w:rsidR="00F60843" w:rsidRPr="00F60843" w:rsidRDefault="00F60843" w:rsidP="00F60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6084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F60843" w:rsidRPr="00F60843" w14:paraId="1DCA510D" w14:textId="77777777" w:rsidTr="00F6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3AF24D9" w14:textId="7FB013E3" w:rsidR="00F60843" w:rsidRPr="00F60843" w:rsidRDefault="00F60843" w:rsidP="00F60843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João Nelson</w:t>
            </w:r>
          </w:p>
        </w:tc>
        <w:tc>
          <w:tcPr>
            <w:tcW w:w="3827" w:type="dxa"/>
            <w:vAlign w:val="center"/>
          </w:tcPr>
          <w:p w14:paraId="71254782" w14:textId="098CC83E" w:rsidR="00F60843" w:rsidRPr="00F60843" w:rsidRDefault="00F60843" w:rsidP="00F608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Apresentar na feira</w:t>
            </w:r>
            <w:r w:rsidR="00100C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cultural da Escola Salesiana São José</w:t>
            </w:r>
          </w:p>
        </w:tc>
        <w:tc>
          <w:tcPr>
            <w:tcW w:w="3588" w:type="dxa"/>
            <w:vAlign w:val="center"/>
          </w:tcPr>
          <w:p w14:paraId="3E354CA6" w14:textId="0B89EDA6" w:rsidR="00F60843" w:rsidRPr="00F60843" w:rsidRDefault="00F60843" w:rsidP="00F608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Criar e de</w:t>
            </w:r>
            <w:r w:rsidR="00100C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nvolver uma aplicação para ser apresentada na feira </w:t>
            </w:r>
            <w:r w:rsidR="00100C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cultura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em setembro.</w:t>
            </w:r>
          </w:p>
        </w:tc>
      </w:tr>
    </w:tbl>
    <w:p w14:paraId="3CBF5572" w14:textId="043D7851" w:rsidR="00A405CD" w:rsidRDefault="00A405CD" w:rsidP="00A405CD">
      <w:bookmarkStart w:id="70" w:name="_Toc36128483"/>
      <w:bookmarkStart w:id="71" w:name="_Toc48603414"/>
      <w:bookmarkEnd w:id="59"/>
      <w:bookmarkEnd w:id="63"/>
      <w:bookmarkEnd w:id="64"/>
      <w:bookmarkEnd w:id="65"/>
    </w:p>
    <w:p w14:paraId="453D6E9A" w14:textId="77777777" w:rsidR="00031117" w:rsidRPr="00A405CD" w:rsidRDefault="00031117" w:rsidP="00A405CD"/>
    <w:p w14:paraId="6A0263F8" w14:textId="40C78345" w:rsidR="00DE5703" w:rsidRPr="00DE5703" w:rsidRDefault="00844F12" w:rsidP="00DE5703">
      <w:pPr>
        <w:pStyle w:val="Ttulo1"/>
      </w:pPr>
      <w:r w:rsidRPr="00D937DC">
        <w:t>CARACTERÍSTICAS DO PRODUTO</w:t>
      </w:r>
      <w:bookmarkEnd w:id="70"/>
      <w:bookmarkEnd w:id="71"/>
    </w:p>
    <w:p w14:paraId="045D3912" w14:textId="77777777" w:rsidR="00844F12" w:rsidRPr="00844F12" w:rsidRDefault="00844F12" w:rsidP="002E758F">
      <w:pPr>
        <w:spacing w:before="240"/>
      </w:pPr>
    </w:p>
    <w:p w14:paraId="5B31DE38" w14:textId="74FF5EBF" w:rsidR="00F9453E" w:rsidRDefault="00F9453E" w:rsidP="003E0E27">
      <w:pPr>
        <w:pStyle w:val="Ttulo2"/>
      </w:pPr>
      <w:bookmarkStart w:id="72" w:name="_Toc425054394"/>
      <w:bookmarkStart w:id="73" w:name="_Toc318089002"/>
      <w:bookmarkStart w:id="74" w:name="_Toc320274637"/>
      <w:bookmarkStart w:id="75" w:name="_Toc320279510"/>
      <w:bookmarkStart w:id="76" w:name="_Toc323533379"/>
      <w:bookmarkStart w:id="77" w:name="_Toc339783689"/>
      <w:bookmarkStart w:id="78" w:name="_Toc339784278"/>
      <w:bookmarkStart w:id="79" w:name="_Toc342757869"/>
      <w:bookmarkStart w:id="80" w:name="_Toc346297780"/>
      <w:bookmarkStart w:id="81" w:name="_Toc422186487"/>
      <w:bookmarkStart w:id="82" w:name="_Toc436203390"/>
      <w:bookmarkStart w:id="83" w:name="_Toc452813593"/>
      <w:bookmarkStart w:id="84" w:name="_Toc456662682"/>
      <w:bookmarkStart w:id="85" w:name="_Toc483807176"/>
      <w:bookmarkStart w:id="86" w:name="_Toc36128484"/>
      <w:bookmarkStart w:id="87" w:name="_Toc48603415"/>
      <w:r w:rsidRPr="00D937DC">
        <w:t>Assunções e Dependências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03E2AA05" w14:textId="29A13332" w:rsidR="00DE5703" w:rsidRDefault="00DE5703" w:rsidP="00DE5703"/>
    <w:p w14:paraId="4C7017B6" w14:textId="6C33F30A" w:rsidR="00DE5703" w:rsidRPr="00AA2387" w:rsidRDefault="00AA2387" w:rsidP="00AA2387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bookmarkStart w:id="88" w:name="_Hlk48722444"/>
      <w:r>
        <w:rPr>
          <w:rStyle w:val="Forte"/>
        </w:rPr>
        <w:t xml:space="preserve">Assume-se que o time de </w:t>
      </w:r>
      <w:proofErr w:type="spellStart"/>
      <w:r>
        <w:rPr>
          <w:rStyle w:val="Forte"/>
        </w:rPr>
        <w:t>desenvolvem</w:t>
      </w:r>
      <w:r w:rsidR="00CE618B">
        <w:rPr>
          <w:rStyle w:val="Forte"/>
        </w:rPr>
        <w:t>e</w:t>
      </w:r>
      <w:r>
        <w:rPr>
          <w:rStyle w:val="Forte"/>
        </w:rPr>
        <w:t>nto</w:t>
      </w:r>
      <w:proofErr w:type="spellEnd"/>
      <w:r>
        <w:rPr>
          <w:rStyle w:val="Forte"/>
        </w:rPr>
        <w:t xml:space="preserve"> utilizará equipamentos já existentes com softwares já disponíveis nas dependências de suas residências, com ferramentas livres de custos de licenciamento;</w:t>
      </w:r>
    </w:p>
    <w:bookmarkEnd w:id="88"/>
    <w:p w14:paraId="183242E7" w14:textId="77777777" w:rsidR="00AA2387" w:rsidRPr="00D937DC" w:rsidRDefault="00AA2387" w:rsidP="002E758F">
      <w:pPr>
        <w:spacing w:before="240"/>
        <w:rPr>
          <w:rFonts w:asciiTheme="minorHAnsi" w:hAnsiTheme="minorHAnsi" w:cstheme="minorHAnsi"/>
          <w:sz w:val="22"/>
          <w:szCs w:val="22"/>
        </w:rPr>
      </w:pPr>
    </w:p>
    <w:p w14:paraId="02B0FA62" w14:textId="4F9B6624" w:rsidR="00F9453E" w:rsidRDefault="00F9453E" w:rsidP="008246B0">
      <w:pPr>
        <w:pStyle w:val="Ttulo2"/>
      </w:pPr>
      <w:bookmarkStart w:id="89" w:name="_Toc425054396"/>
      <w:bookmarkStart w:id="90" w:name="_Toc422186489"/>
      <w:bookmarkStart w:id="91" w:name="_Toc436203392"/>
      <w:bookmarkStart w:id="92" w:name="_Toc452813595"/>
      <w:bookmarkStart w:id="93" w:name="_Toc456662684"/>
      <w:bookmarkStart w:id="94" w:name="_Toc483807178"/>
      <w:bookmarkStart w:id="95" w:name="_Toc36128485"/>
      <w:bookmarkStart w:id="96" w:name="_Toc48603416"/>
      <w:r w:rsidRPr="00D937DC">
        <w:t>Licenciamento e Instalação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6CCE8F79" w14:textId="77777777" w:rsidR="00844F12" w:rsidRPr="00844F12" w:rsidRDefault="00844F12" w:rsidP="002E758F">
      <w:pPr>
        <w:spacing w:before="240"/>
      </w:pPr>
    </w:p>
    <w:p w14:paraId="76AE2EA7" w14:textId="6F1E33C1" w:rsidR="000A3854" w:rsidRDefault="00F9453E" w:rsidP="00844F12">
      <w:pPr>
        <w:pStyle w:val="Ttulo2"/>
      </w:pPr>
      <w:bookmarkStart w:id="97" w:name="_Toc36128486"/>
      <w:bookmarkStart w:id="98" w:name="_Toc48603417"/>
      <w:r w:rsidRPr="00D937DC">
        <w:t>Restrições</w:t>
      </w:r>
      <w:bookmarkEnd w:id="97"/>
      <w:bookmarkEnd w:id="98"/>
      <w:r w:rsidRPr="00D937DC">
        <w:t xml:space="preserve"> </w:t>
      </w:r>
      <w:r w:rsidR="006A2BA9">
        <w:t xml:space="preserve"> </w:t>
      </w:r>
    </w:p>
    <w:p w14:paraId="4EF1698C" w14:textId="01BA3A3C" w:rsidR="00844F12" w:rsidRDefault="00844F12" w:rsidP="00844F12"/>
    <w:p w14:paraId="6058BABB" w14:textId="40696763" w:rsidR="000C532C" w:rsidRPr="000C532C" w:rsidRDefault="000C532C" w:rsidP="000C532C">
      <w:pPr>
        <w:spacing w:line="360" w:lineRule="auto"/>
        <w:ind w:firstLine="720"/>
        <w:rPr>
          <w:rStyle w:val="Forte"/>
        </w:rPr>
      </w:pPr>
      <w:bookmarkStart w:id="99" w:name="_Hlk48722466"/>
      <w:r w:rsidRPr="000C532C">
        <w:rPr>
          <w:rStyle w:val="Forte"/>
        </w:rPr>
        <w:t>Toda do</w:t>
      </w:r>
      <w:r>
        <w:rPr>
          <w:rStyle w:val="Forte"/>
        </w:rPr>
        <w:t>c</w:t>
      </w:r>
      <w:r w:rsidRPr="000C532C">
        <w:rPr>
          <w:rStyle w:val="Forte"/>
        </w:rPr>
        <w:t>umen</w:t>
      </w:r>
      <w:r w:rsidR="007948BA">
        <w:rPr>
          <w:rStyle w:val="Forte"/>
        </w:rPr>
        <w:t>ta</w:t>
      </w:r>
      <w:r>
        <w:rPr>
          <w:rStyle w:val="Forte"/>
        </w:rPr>
        <w:t xml:space="preserve">ção deve ser elaborada em documento da Microsoft Word; a linguagem de </w:t>
      </w:r>
      <w:r>
        <w:rPr>
          <w:rStyle w:val="Forte"/>
        </w:rPr>
        <w:lastRenderedPageBreak/>
        <w:t xml:space="preserve">programação deve ser </w:t>
      </w:r>
      <w:proofErr w:type="spellStart"/>
      <w:r>
        <w:rPr>
          <w:rStyle w:val="Forte"/>
        </w:rPr>
        <w:t>java</w:t>
      </w:r>
      <w:proofErr w:type="spellEnd"/>
      <w:r>
        <w:rPr>
          <w:rStyle w:val="Forte"/>
        </w:rPr>
        <w:t>; os equipamentos Android devem comportar sistema 6.0 em diante.</w:t>
      </w:r>
    </w:p>
    <w:bookmarkEnd w:id="99"/>
    <w:p w14:paraId="778F7C4D" w14:textId="77777777" w:rsidR="000C532C" w:rsidRPr="00844F12" w:rsidRDefault="000C532C" w:rsidP="002E758F">
      <w:pPr>
        <w:spacing w:before="240"/>
      </w:pPr>
    </w:p>
    <w:p w14:paraId="3E3213F9" w14:textId="214EA7B3" w:rsidR="00844F12" w:rsidRDefault="00F9453E" w:rsidP="00844F12">
      <w:pPr>
        <w:pStyle w:val="Ttulo2"/>
      </w:pPr>
      <w:bookmarkStart w:id="100" w:name="_Toc436203413"/>
      <w:bookmarkStart w:id="101" w:name="_Toc452813607"/>
      <w:bookmarkStart w:id="102" w:name="_Toc456662696"/>
      <w:bookmarkStart w:id="103" w:name="_Toc483807190"/>
      <w:bookmarkStart w:id="104" w:name="_Toc36128487"/>
      <w:bookmarkStart w:id="105" w:name="_Toc48603418"/>
      <w:r w:rsidRPr="00D937DC">
        <w:t>Requisitos de Documentação</w:t>
      </w:r>
      <w:bookmarkStart w:id="106" w:name="_Toc36128488"/>
      <w:bookmarkEnd w:id="100"/>
      <w:bookmarkEnd w:id="101"/>
      <w:bookmarkEnd w:id="102"/>
      <w:bookmarkEnd w:id="103"/>
      <w:bookmarkEnd w:id="104"/>
      <w:bookmarkEnd w:id="105"/>
    </w:p>
    <w:p w14:paraId="6184358C" w14:textId="6558A260" w:rsidR="006F43C6" w:rsidRDefault="006F43C6" w:rsidP="007948BA"/>
    <w:p w14:paraId="3745D214" w14:textId="1BCAE9B6" w:rsidR="006F43C6" w:rsidRPr="006F43C6" w:rsidRDefault="006F43C6" w:rsidP="006F43C6">
      <w:pPr>
        <w:spacing w:line="360" w:lineRule="auto"/>
        <w:ind w:firstLine="720"/>
        <w:rPr>
          <w:rStyle w:val="Forte"/>
        </w:rPr>
      </w:pPr>
      <w:bookmarkStart w:id="107" w:name="_Hlk48722487"/>
      <w:r w:rsidRPr="006F43C6">
        <w:rPr>
          <w:rStyle w:val="Forte"/>
        </w:rPr>
        <w:t xml:space="preserve">A documentação será realizada em Word sendo armazenada no </w:t>
      </w:r>
      <w:r>
        <w:rPr>
          <w:rStyle w:val="Forte"/>
        </w:rPr>
        <w:t>Google Drive do projeto</w:t>
      </w:r>
      <w:r w:rsidRPr="006F43C6">
        <w:rPr>
          <w:rStyle w:val="Forte"/>
        </w:rPr>
        <w:t>.</w:t>
      </w:r>
      <w:r>
        <w:rPr>
          <w:rStyle w:val="Forte"/>
        </w:rPr>
        <w:t xml:space="preserve"> </w:t>
      </w:r>
      <w:r w:rsidRPr="006F43C6">
        <w:rPr>
          <w:rStyle w:val="Forte"/>
        </w:rPr>
        <w:t>Serão entregas, segundo norma UML, os documentos:</w:t>
      </w:r>
    </w:p>
    <w:p w14:paraId="0C992522" w14:textId="77777777" w:rsidR="006F43C6" w:rsidRPr="006F43C6" w:rsidRDefault="006F43C6" w:rsidP="006F43C6">
      <w:pPr>
        <w:pStyle w:val="PargrafodaLista"/>
        <w:numPr>
          <w:ilvl w:val="0"/>
          <w:numId w:val="5"/>
        </w:numPr>
        <w:spacing w:line="360" w:lineRule="auto"/>
        <w:rPr>
          <w:rStyle w:val="Forte"/>
        </w:rPr>
      </w:pPr>
      <w:r w:rsidRPr="006F43C6">
        <w:rPr>
          <w:rStyle w:val="Forte"/>
        </w:rPr>
        <w:t>Caso de Uso;</w:t>
      </w:r>
    </w:p>
    <w:p w14:paraId="6A3230FD" w14:textId="77777777" w:rsidR="006F43C6" w:rsidRPr="006F43C6" w:rsidRDefault="006F43C6" w:rsidP="006F43C6">
      <w:pPr>
        <w:pStyle w:val="PargrafodaLista"/>
        <w:numPr>
          <w:ilvl w:val="0"/>
          <w:numId w:val="5"/>
        </w:numPr>
        <w:spacing w:line="360" w:lineRule="auto"/>
        <w:rPr>
          <w:rStyle w:val="Forte"/>
        </w:rPr>
      </w:pPr>
      <w:r w:rsidRPr="006F43C6">
        <w:rPr>
          <w:rStyle w:val="Forte"/>
        </w:rPr>
        <w:t>Roteiro de Teste;</w:t>
      </w:r>
    </w:p>
    <w:p w14:paraId="228E3720" w14:textId="58908D60" w:rsidR="006F43C6" w:rsidRPr="006F43C6" w:rsidRDefault="00867738" w:rsidP="006F43C6">
      <w:pPr>
        <w:pStyle w:val="PargrafodaLista"/>
        <w:numPr>
          <w:ilvl w:val="0"/>
          <w:numId w:val="5"/>
        </w:numPr>
        <w:spacing w:line="360" w:lineRule="auto"/>
        <w:rPr>
          <w:rStyle w:val="Forte"/>
        </w:rPr>
      </w:pPr>
      <w:r>
        <w:rPr>
          <w:rStyle w:val="Forte"/>
        </w:rPr>
        <w:t>Modelo navegacional</w:t>
      </w:r>
      <w:r w:rsidR="006F43C6" w:rsidRPr="006F43C6">
        <w:rPr>
          <w:rStyle w:val="Forte"/>
        </w:rPr>
        <w:t>;</w:t>
      </w:r>
    </w:p>
    <w:p w14:paraId="44E5789A" w14:textId="77777777" w:rsidR="006F43C6" w:rsidRPr="006F43C6" w:rsidRDefault="006F43C6" w:rsidP="006F43C6">
      <w:pPr>
        <w:pStyle w:val="PargrafodaLista"/>
        <w:numPr>
          <w:ilvl w:val="0"/>
          <w:numId w:val="5"/>
        </w:numPr>
        <w:spacing w:line="360" w:lineRule="auto"/>
        <w:rPr>
          <w:rStyle w:val="Forte"/>
        </w:rPr>
      </w:pPr>
      <w:r w:rsidRPr="006F43C6">
        <w:rPr>
          <w:rStyle w:val="Forte"/>
        </w:rPr>
        <w:t>Documento de Visão;</w:t>
      </w:r>
    </w:p>
    <w:p w14:paraId="32508BB4" w14:textId="77777777" w:rsidR="006F43C6" w:rsidRPr="006F43C6" w:rsidRDefault="006F43C6" w:rsidP="006F43C6">
      <w:pPr>
        <w:pStyle w:val="PargrafodaLista"/>
        <w:numPr>
          <w:ilvl w:val="0"/>
          <w:numId w:val="5"/>
        </w:numPr>
        <w:spacing w:line="360" w:lineRule="auto"/>
        <w:rPr>
          <w:rStyle w:val="Forte"/>
        </w:rPr>
      </w:pPr>
      <w:r w:rsidRPr="006F43C6">
        <w:rPr>
          <w:rStyle w:val="Forte"/>
        </w:rPr>
        <w:t>Sprint Backlog;</w:t>
      </w:r>
    </w:p>
    <w:p w14:paraId="570C5779" w14:textId="77777777" w:rsidR="006F43C6" w:rsidRPr="006F43C6" w:rsidRDefault="006F43C6" w:rsidP="006F43C6">
      <w:pPr>
        <w:pStyle w:val="PargrafodaLista"/>
        <w:numPr>
          <w:ilvl w:val="0"/>
          <w:numId w:val="5"/>
        </w:numPr>
        <w:spacing w:line="360" w:lineRule="auto"/>
        <w:rPr>
          <w:rStyle w:val="Forte"/>
        </w:rPr>
      </w:pPr>
      <w:proofErr w:type="spellStart"/>
      <w:r w:rsidRPr="006F43C6">
        <w:rPr>
          <w:rStyle w:val="Forte"/>
        </w:rPr>
        <w:t>Product</w:t>
      </w:r>
      <w:proofErr w:type="spellEnd"/>
      <w:r w:rsidRPr="006F43C6">
        <w:rPr>
          <w:rStyle w:val="Forte"/>
        </w:rPr>
        <w:t xml:space="preserve"> Backlog;</w:t>
      </w:r>
    </w:p>
    <w:p w14:paraId="0F84AA0E" w14:textId="012EAAD1" w:rsidR="006F43C6" w:rsidRPr="006F43C6" w:rsidRDefault="006F43C6" w:rsidP="006F43C6">
      <w:pPr>
        <w:pStyle w:val="PargrafodaLista"/>
        <w:numPr>
          <w:ilvl w:val="0"/>
          <w:numId w:val="5"/>
        </w:numPr>
        <w:spacing w:line="360" w:lineRule="auto"/>
        <w:rPr>
          <w:rStyle w:val="Forte"/>
        </w:rPr>
      </w:pPr>
      <w:r w:rsidRPr="006F43C6">
        <w:rPr>
          <w:rStyle w:val="Forte"/>
        </w:rPr>
        <w:t>Evidência de Teste;</w:t>
      </w:r>
      <w:r w:rsidR="00A44820">
        <w:rPr>
          <w:rStyle w:val="Forte"/>
        </w:rPr>
        <w:t xml:space="preserve"> e</w:t>
      </w:r>
    </w:p>
    <w:p w14:paraId="1B27DCF3" w14:textId="4CD77679" w:rsidR="006F43C6" w:rsidRPr="006F43C6" w:rsidRDefault="006F43C6" w:rsidP="00A44820">
      <w:pPr>
        <w:pStyle w:val="PargrafodaLista"/>
        <w:numPr>
          <w:ilvl w:val="0"/>
          <w:numId w:val="5"/>
        </w:numPr>
        <w:spacing w:line="360" w:lineRule="auto"/>
        <w:rPr>
          <w:rStyle w:val="Forte"/>
        </w:rPr>
      </w:pPr>
      <w:r w:rsidRPr="006F43C6">
        <w:rPr>
          <w:rStyle w:val="Forte"/>
        </w:rPr>
        <w:t>Manual d</w:t>
      </w:r>
      <w:r w:rsidR="00F3093E">
        <w:rPr>
          <w:rStyle w:val="Forte"/>
        </w:rPr>
        <w:t>o</w:t>
      </w:r>
      <w:r w:rsidRPr="006F43C6">
        <w:rPr>
          <w:rStyle w:val="Forte"/>
        </w:rPr>
        <w:t xml:space="preserve"> Usuário</w:t>
      </w:r>
      <w:bookmarkEnd w:id="107"/>
      <w:r w:rsidR="00A44820">
        <w:rPr>
          <w:rStyle w:val="Forte"/>
        </w:rPr>
        <w:t>.</w:t>
      </w:r>
    </w:p>
    <w:p w14:paraId="76709C69" w14:textId="77777777" w:rsidR="00844F12" w:rsidRPr="00844F12" w:rsidRDefault="00844F12" w:rsidP="00844F12"/>
    <w:p w14:paraId="0EAA656C" w14:textId="62FB3229" w:rsidR="00E913AA" w:rsidRDefault="00E913AA" w:rsidP="00844F12">
      <w:pPr>
        <w:pStyle w:val="Ttulo2"/>
      </w:pPr>
      <w:bookmarkStart w:id="108" w:name="_Toc48603419"/>
      <w:r w:rsidRPr="00844F12">
        <w:t>Estimativas de Prazo</w:t>
      </w:r>
      <w:bookmarkEnd w:id="106"/>
      <w:bookmarkEnd w:id="108"/>
    </w:p>
    <w:p w14:paraId="59C03E76" w14:textId="4E4D2D31" w:rsidR="00C8433F" w:rsidRDefault="00C8433F" w:rsidP="002E758F">
      <w:pPr>
        <w:spacing w:after="240"/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C8433F" w:rsidRPr="00C8433F" w14:paraId="4DDE8B74" w14:textId="77777777" w:rsidTr="00C84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vAlign w:val="center"/>
          </w:tcPr>
          <w:p w14:paraId="49F118DF" w14:textId="62807193" w:rsidR="00C8433F" w:rsidRPr="00C8433F" w:rsidRDefault="00C8433F" w:rsidP="00C8433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8433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Etapas</w:t>
            </w:r>
          </w:p>
        </w:tc>
        <w:tc>
          <w:tcPr>
            <w:tcW w:w="4698" w:type="dxa"/>
            <w:vAlign w:val="center"/>
          </w:tcPr>
          <w:p w14:paraId="4153FB5A" w14:textId="3C285147" w:rsidR="00C8433F" w:rsidRPr="00C8433F" w:rsidRDefault="00C8433F" w:rsidP="00C843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8433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Prazo</w:t>
            </w:r>
          </w:p>
        </w:tc>
      </w:tr>
      <w:tr w:rsidR="00C8433F" w:rsidRPr="00C8433F" w14:paraId="34509F4C" w14:textId="77777777" w:rsidTr="00C84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vAlign w:val="center"/>
          </w:tcPr>
          <w:p w14:paraId="6D98C039" w14:textId="77777777" w:rsidR="00C8433F" w:rsidRPr="00C8433F" w:rsidRDefault="00C8433F" w:rsidP="00C8433F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98" w:type="dxa"/>
            <w:vAlign w:val="center"/>
          </w:tcPr>
          <w:p w14:paraId="181337CE" w14:textId="77777777" w:rsidR="00C8433F" w:rsidRPr="00C8433F" w:rsidRDefault="00C8433F" w:rsidP="00C8433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8433F" w:rsidRPr="00C8433F" w14:paraId="1AA1AED4" w14:textId="77777777" w:rsidTr="00C84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vAlign w:val="center"/>
          </w:tcPr>
          <w:p w14:paraId="13FBE8B3" w14:textId="77777777" w:rsidR="00C8433F" w:rsidRPr="00C8433F" w:rsidRDefault="00C8433F" w:rsidP="00C8433F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98" w:type="dxa"/>
            <w:vAlign w:val="center"/>
          </w:tcPr>
          <w:p w14:paraId="421AD672" w14:textId="77777777" w:rsidR="00C8433F" w:rsidRPr="00C8433F" w:rsidRDefault="00C8433F" w:rsidP="00C843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1E6FD0E" w14:textId="3B636D05" w:rsidR="00844F12" w:rsidRDefault="00844F12" w:rsidP="00844F12"/>
    <w:p w14:paraId="705A2637" w14:textId="77777777" w:rsidR="00C8433F" w:rsidRPr="00844F12" w:rsidRDefault="00C8433F" w:rsidP="00844F12"/>
    <w:p w14:paraId="53B07D03" w14:textId="00399345" w:rsidR="00ED21B2" w:rsidRDefault="00ED21B2" w:rsidP="008246B0">
      <w:pPr>
        <w:pStyle w:val="Ttulo2"/>
      </w:pPr>
      <w:bookmarkStart w:id="109" w:name="_Toc36128489"/>
      <w:bookmarkStart w:id="110" w:name="_Toc48603420"/>
      <w:r w:rsidRPr="00D937DC">
        <w:t xml:space="preserve">Estimativas de </w:t>
      </w:r>
      <w:r w:rsidR="00E26A62" w:rsidRPr="00D937DC">
        <w:t>Custo Software</w:t>
      </w:r>
      <w:bookmarkEnd w:id="109"/>
      <w:bookmarkEnd w:id="110"/>
      <w:r w:rsidR="00E26A62" w:rsidRPr="00D937DC">
        <w:t xml:space="preserve"> </w:t>
      </w:r>
    </w:p>
    <w:p w14:paraId="72B7E955" w14:textId="147F665B" w:rsidR="00C8433F" w:rsidRDefault="00C8433F" w:rsidP="002E758F">
      <w:pPr>
        <w:spacing w:after="240"/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704"/>
        <w:gridCol w:w="3993"/>
        <w:gridCol w:w="2349"/>
        <w:gridCol w:w="2349"/>
      </w:tblGrid>
      <w:tr w:rsidR="008B5909" w:rsidRPr="008B5909" w14:paraId="0CC9A5F2" w14:textId="77777777" w:rsidTr="008B5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7564190" w14:textId="2DCEBA7A" w:rsidR="00C8433F" w:rsidRPr="008B5909" w:rsidRDefault="00C8433F" w:rsidP="008B590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B59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Qtd</w:t>
            </w:r>
            <w:proofErr w:type="spellEnd"/>
            <w:r w:rsidRPr="008B59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993" w:type="dxa"/>
            <w:vAlign w:val="center"/>
          </w:tcPr>
          <w:p w14:paraId="031DF4D4" w14:textId="1AD71993" w:rsidR="00C8433F" w:rsidRPr="008B5909" w:rsidRDefault="00C8433F" w:rsidP="008B5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59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Descrição do Recurso</w:t>
            </w:r>
          </w:p>
        </w:tc>
        <w:tc>
          <w:tcPr>
            <w:tcW w:w="2349" w:type="dxa"/>
            <w:vAlign w:val="center"/>
          </w:tcPr>
          <w:p w14:paraId="2F460F61" w14:textId="2B8FC099" w:rsidR="00C8433F" w:rsidRPr="008B5909" w:rsidRDefault="00C8433F" w:rsidP="008B5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59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Valor Unitário (R$)</w:t>
            </w:r>
          </w:p>
        </w:tc>
        <w:tc>
          <w:tcPr>
            <w:tcW w:w="2349" w:type="dxa"/>
            <w:vAlign w:val="center"/>
          </w:tcPr>
          <w:p w14:paraId="2DC8D615" w14:textId="672F135D" w:rsidR="00C8433F" w:rsidRPr="008B5909" w:rsidRDefault="008B5909" w:rsidP="008B5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59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Valor Total (R$)</w:t>
            </w:r>
          </w:p>
        </w:tc>
      </w:tr>
      <w:tr w:rsidR="008B5909" w:rsidRPr="008B5909" w14:paraId="4D666C8D" w14:textId="77777777" w:rsidTr="008B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EEFDEE0" w14:textId="7DCB7B60" w:rsidR="00C8433F" w:rsidRPr="008B5909" w:rsidRDefault="00C8433F" w:rsidP="008B590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93" w:type="dxa"/>
            <w:vAlign w:val="center"/>
          </w:tcPr>
          <w:p w14:paraId="4346066D" w14:textId="5D7698D6" w:rsidR="00C8433F" w:rsidRPr="008B5909" w:rsidRDefault="00C8433F" w:rsidP="008B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14:paraId="70714F46" w14:textId="77777777" w:rsidR="00C8433F" w:rsidRPr="008B5909" w:rsidRDefault="00C8433F" w:rsidP="008B5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14:paraId="45FB1BCD" w14:textId="77777777" w:rsidR="00C8433F" w:rsidRPr="008B5909" w:rsidRDefault="00C8433F" w:rsidP="008B5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B5909" w:rsidRPr="008B5909" w14:paraId="032F49CC" w14:textId="77777777" w:rsidTr="008B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D5F3855" w14:textId="77777777" w:rsidR="00C8433F" w:rsidRPr="008B5909" w:rsidRDefault="00C8433F" w:rsidP="008B590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93" w:type="dxa"/>
            <w:vAlign w:val="center"/>
          </w:tcPr>
          <w:p w14:paraId="79011048" w14:textId="77777777" w:rsidR="00C8433F" w:rsidRPr="008B5909" w:rsidRDefault="00C8433F" w:rsidP="008B5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14:paraId="38DAA0A7" w14:textId="77777777" w:rsidR="00C8433F" w:rsidRPr="008B5909" w:rsidRDefault="00C8433F" w:rsidP="008B5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14:paraId="3652024E" w14:textId="77777777" w:rsidR="00C8433F" w:rsidRPr="008B5909" w:rsidRDefault="00C8433F" w:rsidP="008B5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B9C4ACD" w14:textId="19ABF753" w:rsidR="00844F12" w:rsidRDefault="00844F12" w:rsidP="00844F12"/>
    <w:p w14:paraId="753BF88D" w14:textId="77777777" w:rsidR="008B5909" w:rsidRPr="00844F12" w:rsidRDefault="008B5909" w:rsidP="00844F12"/>
    <w:p w14:paraId="0F78650D" w14:textId="6535CEBE" w:rsidR="00952240" w:rsidRDefault="00952240" w:rsidP="008246B0">
      <w:pPr>
        <w:pStyle w:val="Ttulo2"/>
      </w:pPr>
      <w:bookmarkStart w:id="111" w:name="_Toc36128490"/>
      <w:bookmarkStart w:id="112" w:name="_Toc48603421"/>
      <w:r w:rsidRPr="00D937DC">
        <w:t xml:space="preserve">Estimativas de </w:t>
      </w:r>
      <w:r w:rsidR="00E26A62" w:rsidRPr="00D937DC">
        <w:t>Custo Hardware</w:t>
      </w:r>
      <w:bookmarkEnd w:id="111"/>
      <w:bookmarkEnd w:id="112"/>
      <w:r w:rsidR="00E26A62" w:rsidRPr="00D937DC">
        <w:t xml:space="preserve"> </w:t>
      </w:r>
    </w:p>
    <w:p w14:paraId="472AC7BE" w14:textId="77777777" w:rsidR="008B5909" w:rsidRPr="008B5909" w:rsidRDefault="008B5909" w:rsidP="002E758F">
      <w:pPr>
        <w:spacing w:after="240"/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704"/>
        <w:gridCol w:w="3993"/>
        <w:gridCol w:w="2349"/>
        <w:gridCol w:w="2349"/>
      </w:tblGrid>
      <w:tr w:rsidR="008B5909" w:rsidRPr="008B5909" w14:paraId="61361ACA" w14:textId="77777777" w:rsidTr="00BA7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8C29F39" w14:textId="77777777" w:rsidR="008B5909" w:rsidRPr="008B5909" w:rsidRDefault="008B5909" w:rsidP="00BA737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B59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Qtd</w:t>
            </w:r>
            <w:proofErr w:type="spellEnd"/>
            <w:r w:rsidRPr="008B59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993" w:type="dxa"/>
            <w:vAlign w:val="center"/>
          </w:tcPr>
          <w:p w14:paraId="2D631364" w14:textId="77777777" w:rsidR="008B5909" w:rsidRPr="008B5909" w:rsidRDefault="008B5909" w:rsidP="00BA73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59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Descrição do Recurso</w:t>
            </w:r>
          </w:p>
        </w:tc>
        <w:tc>
          <w:tcPr>
            <w:tcW w:w="2349" w:type="dxa"/>
            <w:vAlign w:val="center"/>
          </w:tcPr>
          <w:p w14:paraId="4CEBBA52" w14:textId="77777777" w:rsidR="008B5909" w:rsidRPr="008B5909" w:rsidRDefault="008B5909" w:rsidP="00BA73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59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Valor Unitário (R$)</w:t>
            </w:r>
          </w:p>
        </w:tc>
        <w:tc>
          <w:tcPr>
            <w:tcW w:w="2349" w:type="dxa"/>
            <w:vAlign w:val="center"/>
          </w:tcPr>
          <w:p w14:paraId="0A57B136" w14:textId="77777777" w:rsidR="008B5909" w:rsidRPr="008B5909" w:rsidRDefault="008B5909" w:rsidP="00BA73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59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Valor Total (R$)</w:t>
            </w:r>
          </w:p>
        </w:tc>
      </w:tr>
      <w:tr w:rsidR="008B5909" w:rsidRPr="008B5909" w14:paraId="2B19B5BF" w14:textId="77777777" w:rsidTr="00BA7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3AE9DBB" w14:textId="7191B44F" w:rsidR="008B5909" w:rsidRPr="008B5909" w:rsidRDefault="008B5909" w:rsidP="00070CA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93" w:type="dxa"/>
            <w:vAlign w:val="center"/>
          </w:tcPr>
          <w:p w14:paraId="0CE613C9" w14:textId="1EB20A37" w:rsidR="008B5909" w:rsidRPr="008B5909" w:rsidRDefault="008B5909" w:rsidP="00BA7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14:paraId="7191BB71" w14:textId="2B662BB3" w:rsidR="008B5909" w:rsidRPr="008B5909" w:rsidRDefault="008B5909" w:rsidP="00BA7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14:paraId="7ED0CB71" w14:textId="6FEE6E26" w:rsidR="008B5909" w:rsidRPr="008B5909" w:rsidRDefault="008B5909" w:rsidP="00BA7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B5909" w:rsidRPr="008B5909" w14:paraId="5FDDDD10" w14:textId="77777777" w:rsidTr="00BA7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45E386E" w14:textId="77777777" w:rsidR="008B5909" w:rsidRPr="008B5909" w:rsidRDefault="008B5909" w:rsidP="00BA737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93" w:type="dxa"/>
            <w:vAlign w:val="center"/>
          </w:tcPr>
          <w:p w14:paraId="7DA797D8" w14:textId="77777777" w:rsidR="008B5909" w:rsidRPr="008B5909" w:rsidRDefault="008B5909" w:rsidP="00BA7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14:paraId="2179290A" w14:textId="77777777" w:rsidR="008B5909" w:rsidRPr="008B5909" w:rsidRDefault="008B5909" w:rsidP="00BA7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14:paraId="402829F1" w14:textId="77777777" w:rsidR="008B5909" w:rsidRPr="008B5909" w:rsidRDefault="008B5909" w:rsidP="00BA7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B5909" w:rsidRPr="008B5909" w14:paraId="068DAB5D" w14:textId="77777777" w:rsidTr="00BA7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BD4515E" w14:textId="77777777" w:rsidR="008B5909" w:rsidRPr="008B5909" w:rsidRDefault="008B5909" w:rsidP="00BA737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93" w:type="dxa"/>
            <w:vAlign w:val="center"/>
          </w:tcPr>
          <w:p w14:paraId="7B4259B0" w14:textId="77777777" w:rsidR="008B5909" w:rsidRPr="008B5909" w:rsidRDefault="008B5909" w:rsidP="00BA7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14:paraId="3B77AD46" w14:textId="77777777" w:rsidR="008B5909" w:rsidRPr="008B5909" w:rsidRDefault="008B5909" w:rsidP="00BA7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14:paraId="793F257A" w14:textId="77777777" w:rsidR="008B5909" w:rsidRPr="008B5909" w:rsidRDefault="008B5909" w:rsidP="00BA7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B5909" w:rsidRPr="008B5909" w14:paraId="322F50DA" w14:textId="77777777" w:rsidTr="00BA7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BA5677B" w14:textId="77777777" w:rsidR="008B5909" w:rsidRPr="008B5909" w:rsidRDefault="008B5909" w:rsidP="00BA737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93" w:type="dxa"/>
            <w:vAlign w:val="center"/>
          </w:tcPr>
          <w:p w14:paraId="537FAEF3" w14:textId="77777777" w:rsidR="008B5909" w:rsidRPr="008B5909" w:rsidRDefault="008B5909" w:rsidP="00BA7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14:paraId="6467953D" w14:textId="77777777" w:rsidR="008B5909" w:rsidRPr="008B5909" w:rsidRDefault="008B5909" w:rsidP="00BA7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14:paraId="74D533C0" w14:textId="77777777" w:rsidR="008B5909" w:rsidRPr="008B5909" w:rsidRDefault="008B5909" w:rsidP="00BA7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B5909" w:rsidRPr="008B5909" w14:paraId="02B2868B" w14:textId="77777777" w:rsidTr="000B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6" w:type="dxa"/>
            <w:gridSpan w:val="3"/>
            <w:shd w:val="clear" w:color="auto" w:fill="4F81BD" w:themeFill="accent1"/>
            <w:vAlign w:val="bottom"/>
          </w:tcPr>
          <w:p w14:paraId="58D78972" w14:textId="1E7435C5" w:rsidR="008B5909" w:rsidRPr="008B5909" w:rsidRDefault="008B5909" w:rsidP="008B5909">
            <w:pPr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590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Investimento Total R$</w:t>
            </w:r>
          </w:p>
        </w:tc>
        <w:tc>
          <w:tcPr>
            <w:tcW w:w="2349" w:type="dxa"/>
            <w:shd w:val="clear" w:color="auto" w:fill="4F81BD" w:themeFill="accent1"/>
            <w:vAlign w:val="center"/>
          </w:tcPr>
          <w:p w14:paraId="5FC0CE2D" w14:textId="018F57C1" w:rsidR="008B5909" w:rsidRPr="008B5909" w:rsidRDefault="008B5909" w:rsidP="008B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B5909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R$</w:t>
            </w:r>
          </w:p>
        </w:tc>
      </w:tr>
    </w:tbl>
    <w:p w14:paraId="3146EB6E" w14:textId="77777777" w:rsidR="008B5909" w:rsidRPr="008B5909" w:rsidRDefault="008B5909" w:rsidP="008B5909"/>
    <w:p w14:paraId="1E296B2A" w14:textId="77777777" w:rsidR="00844F12" w:rsidRPr="00844F12" w:rsidRDefault="00844F12" w:rsidP="00844F12"/>
    <w:p w14:paraId="18C94FB5" w14:textId="2FD534D6" w:rsidR="00952240" w:rsidRDefault="00952240" w:rsidP="003E0E27">
      <w:pPr>
        <w:pStyle w:val="Ttulo2"/>
      </w:pPr>
      <w:bookmarkStart w:id="113" w:name="_Toc36128491"/>
      <w:bookmarkStart w:id="114" w:name="_Toc48603422"/>
      <w:r w:rsidRPr="00D937DC">
        <w:t xml:space="preserve">Estimativas de </w:t>
      </w:r>
      <w:r w:rsidR="00E26A62" w:rsidRPr="00D937DC">
        <w:t>Custo Mensal Opera</w:t>
      </w:r>
      <w:r w:rsidR="00E26A62">
        <w:t>çã</w:t>
      </w:r>
      <w:r w:rsidR="00E26A62" w:rsidRPr="00D937DC">
        <w:t>o</w:t>
      </w:r>
      <w:bookmarkEnd w:id="113"/>
      <w:bookmarkEnd w:id="114"/>
      <w:r w:rsidR="00E26A62" w:rsidRPr="00D937DC">
        <w:t xml:space="preserve"> </w:t>
      </w:r>
    </w:p>
    <w:p w14:paraId="2158D2BB" w14:textId="6799135E" w:rsidR="00BD3F28" w:rsidRDefault="00BD3F28" w:rsidP="002E758F">
      <w:pPr>
        <w:spacing w:after="240"/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BD3F28" w:rsidRPr="00BD3F28" w14:paraId="0C500964" w14:textId="77777777" w:rsidTr="00BD3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52F84394" w14:textId="50314E53" w:rsidR="00BD3F28" w:rsidRPr="00BD3F28" w:rsidRDefault="00BD3F28" w:rsidP="00BD3F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D3F2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Profissional</w:t>
            </w:r>
          </w:p>
        </w:tc>
        <w:tc>
          <w:tcPr>
            <w:tcW w:w="1879" w:type="dxa"/>
            <w:vAlign w:val="center"/>
          </w:tcPr>
          <w:p w14:paraId="19456AD2" w14:textId="1D29621A" w:rsidR="00BD3F28" w:rsidRPr="00BD3F28" w:rsidRDefault="00BD3F28" w:rsidP="00BD3F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D3F2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Hora</w:t>
            </w:r>
          </w:p>
        </w:tc>
        <w:tc>
          <w:tcPr>
            <w:tcW w:w="1879" w:type="dxa"/>
            <w:vAlign w:val="center"/>
          </w:tcPr>
          <w:p w14:paraId="171FBCE7" w14:textId="748338D6" w:rsidR="00BD3F28" w:rsidRPr="00BD3F28" w:rsidRDefault="00BD3F28" w:rsidP="00BD3F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D3F2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Valor</w:t>
            </w:r>
          </w:p>
        </w:tc>
        <w:tc>
          <w:tcPr>
            <w:tcW w:w="1879" w:type="dxa"/>
            <w:vAlign w:val="center"/>
          </w:tcPr>
          <w:p w14:paraId="379EAFC1" w14:textId="02F8E070" w:rsidR="00BD3F28" w:rsidRPr="00BD3F28" w:rsidRDefault="00BD3F28" w:rsidP="00BD3F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D3F2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879" w:type="dxa"/>
            <w:vAlign w:val="center"/>
          </w:tcPr>
          <w:p w14:paraId="5DC93DAD" w14:textId="5815D601" w:rsidR="00BD3F28" w:rsidRPr="00BD3F28" w:rsidRDefault="00BD3F28" w:rsidP="00BD3F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D3F2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Fonte</w:t>
            </w:r>
          </w:p>
        </w:tc>
      </w:tr>
      <w:tr w:rsidR="00BD3F28" w:rsidRPr="00BD3F28" w14:paraId="019DE56A" w14:textId="77777777" w:rsidTr="00BD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7584F83F" w14:textId="77777777" w:rsidR="00BD3F28" w:rsidRPr="00BD3F28" w:rsidRDefault="00BD3F28" w:rsidP="00BD3F28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09348E90" w14:textId="77777777" w:rsidR="00BD3F28" w:rsidRPr="00BD3F28" w:rsidRDefault="00BD3F28" w:rsidP="00BD3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404DDF96" w14:textId="77777777" w:rsidR="00BD3F28" w:rsidRPr="00BD3F28" w:rsidRDefault="00BD3F28" w:rsidP="00BD3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06875CF4" w14:textId="77777777" w:rsidR="00BD3F28" w:rsidRPr="00BD3F28" w:rsidRDefault="00BD3F28" w:rsidP="00BD3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1205BFDB" w14:textId="77777777" w:rsidR="00BD3F28" w:rsidRPr="00BD3F28" w:rsidRDefault="00BD3F28" w:rsidP="00BD3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D3F28" w:rsidRPr="00BD3F28" w14:paraId="770207DC" w14:textId="77777777" w:rsidTr="00BD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vAlign w:val="center"/>
          </w:tcPr>
          <w:p w14:paraId="2176D778" w14:textId="77777777" w:rsidR="00BD3F28" w:rsidRPr="00BD3F28" w:rsidRDefault="00BD3F28" w:rsidP="00BD3F28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6734E6C4" w14:textId="77777777" w:rsidR="00BD3F28" w:rsidRPr="00BD3F28" w:rsidRDefault="00BD3F28" w:rsidP="00BD3F2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7385E02E" w14:textId="77777777" w:rsidR="00BD3F28" w:rsidRPr="00BD3F28" w:rsidRDefault="00BD3F28" w:rsidP="00BD3F2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71F62750" w14:textId="77777777" w:rsidR="00BD3F28" w:rsidRPr="00BD3F28" w:rsidRDefault="00BD3F28" w:rsidP="00BD3F2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14:paraId="0B4F29C4" w14:textId="77777777" w:rsidR="00BD3F28" w:rsidRPr="00BD3F28" w:rsidRDefault="00BD3F28" w:rsidP="00BD3F2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688E944" w14:textId="77777777" w:rsidR="00BD3F28" w:rsidRPr="00BD3F28" w:rsidRDefault="00BD3F28" w:rsidP="00BD3F28"/>
    <w:p w14:paraId="2EB5FA24" w14:textId="77777777" w:rsidR="00491019" w:rsidRPr="00D937DC" w:rsidRDefault="00491019" w:rsidP="008811B3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164A13D8" w14:textId="1BD36B6B" w:rsidR="007E7DD1" w:rsidRPr="00D937DC" w:rsidRDefault="007E7DD1" w:rsidP="008246B0">
      <w:pPr>
        <w:pStyle w:val="Ttulo1"/>
      </w:pPr>
      <w:bookmarkStart w:id="115" w:name="_Toc196103213"/>
      <w:bookmarkStart w:id="116" w:name="_Toc196103725"/>
      <w:bookmarkStart w:id="117" w:name="_Toc36128493"/>
      <w:bookmarkStart w:id="118" w:name="_Toc48603423"/>
      <w:r w:rsidRPr="00D937DC">
        <w:t>Histórico das Revisões</w:t>
      </w:r>
      <w:bookmarkEnd w:id="115"/>
      <w:bookmarkEnd w:id="116"/>
      <w:bookmarkEnd w:id="117"/>
      <w:bookmarkEnd w:id="118"/>
      <w:r w:rsidR="00F52001">
        <w:t xml:space="preserve"> </w:t>
      </w:r>
    </w:p>
    <w:p w14:paraId="76152DDD" w14:textId="49C9A95F" w:rsidR="007E7DD1" w:rsidRDefault="007E7DD1" w:rsidP="002E758F">
      <w:pPr>
        <w:pStyle w:val="Paragraph1"/>
        <w:spacing w:after="240"/>
        <w:ind w:firstLine="0"/>
        <w:rPr>
          <w:rFonts w:asciiTheme="minorHAnsi" w:hAnsiTheme="minorHAnsi" w:cstheme="minorHAnsi"/>
          <w:szCs w:val="22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3790"/>
        <w:gridCol w:w="2349"/>
      </w:tblGrid>
      <w:tr w:rsidR="009B3977" w:rsidRPr="00F57168" w14:paraId="358B4B42" w14:textId="77777777" w:rsidTr="00801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032DF5A" w14:textId="7079A7D0" w:rsidR="009B3977" w:rsidRPr="00F57168" w:rsidRDefault="009B3977" w:rsidP="00801E10">
            <w:pPr>
              <w:pStyle w:val="Paragraph1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5716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701" w:type="dxa"/>
            <w:vAlign w:val="center"/>
          </w:tcPr>
          <w:p w14:paraId="5AAF3318" w14:textId="043B0DFA" w:rsidR="009B3977" w:rsidRPr="00F57168" w:rsidRDefault="009B3977" w:rsidP="00801E10">
            <w:pPr>
              <w:pStyle w:val="Paragraph1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5716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3790" w:type="dxa"/>
            <w:vAlign w:val="center"/>
          </w:tcPr>
          <w:p w14:paraId="0E4810CA" w14:textId="17C02CCD" w:rsidR="009B3977" w:rsidRPr="00F57168" w:rsidRDefault="009B3977" w:rsidP="00801E10">
            <w:pPr>
              <w:pStyle w:val="Paragraph1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5716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2349" w:type="dxa"/>
            <w:vAlign w:val="center"/>
          </w:tcPr>
          <w:p w14:paraId="7DB8CC87" w14:textId="7AED3A5D" w:rsidR="009B3977" w:rsidRPr="00F57168" w:rsidRDefault="009B3977" w:rsidP="00801E10">
            <w:pPr>
              <w:pStyle w:val="Paragraph1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5716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9B3977" w:rsidRPr="00F57168" w14:paraId="55F704AB" w14:textId="77777777" w:rsidTr="009B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BD2F254" w14:textId="2269CDBA" w:rsidR="009B3977" w:rsidRPr="00F57168" w:rsidRDefault="009B3977" w:rsidP="009B3977">
            <w:pPr>
              <w:pStyle w:val="Paragraph1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5716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18/08/2020</w:t>
            </w:r>
          </w:p>
        </w:tc>
        <w:tc>
          <w:tcPr>
            <w:tcW w:w="1701" w:type="dxa"/>
            <w:vAlign w:val="center"/>
          </w:tcPr>
          <w:p w14:paraId="26A741B5" w14:textId="7606400B" w:rsidR="009B3977" w:rsidRPr="00F57168" w:rsidRDefault="009B3977" w:rsidP="009B3977">
            <w:pPr>
              <w:pStyle w:val="Paragraph1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5716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790" w:type="dxa"/>
            <w:vAlign w:val="center"/>
          </w:tcPr>
          <w:p w14:paraId="79907147" w14:textId="0E92B6A5" w:rsidR="009B3977" w:rsidRPr="00F57168" w:rsidRDefault="009B3977" w:rsidP="009B3977">
            <w:pPr>
              <w:pStyle w:val="Paragraph1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5716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Documento de Visão Original</w:t>
            </w:r>
          </w:p>
        </w:tc>
        <w:tc>
          <w:tcPr>
            <w:tcW w:w="2349" w:type="dxa"/>
            <w:vAlign w:val="center"/>
          </w:tcPr>
          <w:p w14:paraId="3556974C" w14:textId="41638942" w:rsidR="009B3977" w:rsidRPr="00F57168" w:rsidRDefault="009B3977" w:rsidP="009B3977">
            <w:pPr>
              <w:pStyle w:val="Paragraph1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5716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Wilson Stolze</w:t>
            </w:r>
          </w:p>
        </w:tc>
      </w:tr>
      <w:tr w:rsidR="00F57168" w:rsidRPr="00F57168" w14:paraId="3F0C880C" w14:textId="77777777" w:rsidTr="009B3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3A04F60" w14:textId="480278D1" w:rsidR="00F57168" w:rsidRPr="00F57168" w:rsidRDefault="00F57168" w:rsidP="009B3977">
            <w:pPr>
              <w:pStyle w:val="Paragraph1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5716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19/08/2020</w:t>
            </w:r>
          </w:p>
        </w:tc>
        <w:tc>
          <w:tcPr>
            <w:tcW w:w="1701" w:type="dxa"/>
            <w:vAlign w:val="center"/>
          </w:tcPr>
          <w:p w14:paraId="6811FA0D" w14:textId="25D30BE5" w:rsidR="00F57168" w:rsidRPr="00F57168" w:rsidRDefault="00F57168" w:rsidP="009B3977">
            <w:pPr>
              <w:pStyle w:val="Paragraph1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5716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790" w:type="dxa"/>
            <w:vAlign w:val="center"/>
          </w:tcPr>
          <w:p w14:paraId="14B2BF62" w14:textId="645CCE90" w:rsidR="00F57168" w:rsidRPr="00F57168" w:rsidRDefault="00F57168" w:rsidP="009B3977">
            <w:pPr>
              <w:pStyle w:val="Paragraph1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5716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Documento de Visão Original</w:t>
            </w:r>
          </w:p>
        </w:tc>
        <w:tc>
          <w:tcPr>
            <w:tcW w:w="2349" w:type="dxa"/>
            <w:vAlign w:val="center"/>
          </w:tcPr>
          <w:p w14:paraId="2864D357" w14:textId="3841FFB2" w:rsidR="00F57168" w:rsidRPr="00F57168" w:rsidRDefault="00AD1577" w:rsidP="009B3977">
            <w:pPr>
              <w:pStyle w:val="Paragraph1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5716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Wilson Stolze</w:t>
            </w:r>
          </w:p>
        </w:tc>
      </w:tr>
    </w:tbl>
    <w:p w14:paraId="58738B76" w14:textId="77777777" w:rsidR="009B3977" w:rsidRPr="00D937DC" w:rsidRDefault="009B3977" w:rsidP="007E7DD1">
      <w:pPr>
        <w:pStyle w:val="Paragraph1"/>
        <w:ind w:firstLine="0"/>
        <w:rPr>
          <w:rFonts w:asciiTheme="minorHAnsi" w:hAnsiTheme="minorHAnsi" w:cstheme="minorHAnsi"/>
          <w:szCs w:val="22"/>
        </w:rPr>
      </w:pPr>
    </w:p>
    <w:p w14:paraId="258D7996" w14:textId="77777777" w:rsidR="00EC2BC9" w:rsidRPr="00D937DC" w:rsidRDefault="00EC2BC9" w:rsidP="007E7DD1">
      <w:pPr>
        <w:pStyle w:val="Paragraph1"/>
        <w:ind w:firstLine="0"/>
        <w:rPr>
          <w:rFonts w:asciiTheme="minorHAnsi" w:hAnsiTheme="minorHAnsi" w:cstheme="minorHAnsi"/>
          <w:szCs w:val="22"/>
        </w:rPr>
      </w:pPr>
    </w:p>
    <w:p w14:paraId="3F7E4489" w14:textId="77777777" w:rsidR="00EC2BC9" w:rsidRPr="00D937DC" w:rsidRDefault="00EC2BC9" w:rsidP="007E7DD1">
      <w:pPr>
        <w:pStyle w:val="Paragraph1"/>
        <w:ind w:firstLine="0"/>
        <w:rPr>
          <w:rFonts w:asciiTheme="minorHAnsi" w:hAnsiTheme="minorHAnsi" w:cstheme="minorHAnsi"/>
          <w:szCs w:val="22"/>
        </w:rPr>
      </w:pPr>
    </w:p>
    <w:sectPr w:rsidR="00EC2BC9" w:rsidRPr="00D937DC" w:rsidSect="008B57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0D2E2" w14:textId="77777777" w:rsidR="007D4EBB" w:rsidRDefault="007D4EBB">
      <w:pPr>
        <w:pStyle w:val="Tabletext"/>
      </w:pPr>
      <w:r>
        <w:separator/>
      </w:r>
    </w:p>
    <w:p w14:paraId="1466FA13" w14:textId="77777777" w:rsidR="007D4EBB" w:rsidRDefault="007D4EBB"/>
  </w:endnote>
  <w:endnote w:type="continuationSeparator" w:id="0">
    <w:p w14:paraId="54119193" w14:textId="77777777" w:rsidR="007D4EBB" w:rsidRDefault="007D4EBB">
      <w:pPr>
        <w:pStyle w:val="Tabletext"/>
      </w:pPr>
      <w:r>
        <w:continuationSeparator/>
      </w:r>
    </w:p>
    <w:p w14:paraId="410AA804" w14:textId="77777777" w:rsidR="007D4EBB" w:rsidRDefault="007D4E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ukLF-Light">
    <w:altName w:val="Segoe Script"/>
    <w:charset w:val="00"/>
    <w:family w:val="auto"/>
    <w:pitch w:val="variable"/>
    <w:sig w:usb0="00000003" w:usb1="4000204A" w:usb2="00000000" w:usb3="00000000" w:csb0="00000001" w:csb1="00000000"/>
  </w:font>
  <w:font w:name="SanukLF-Bold">
    <w:altName w:val="Centaur"/>
    <w:charset w:val="00"/>
    <w:family w:val="auto"/>
    <w:pitch w:val="variable"/>
    <w:sig w:usb0="00000003" w:usb1="4000204A" w:usb2="00000000" w:usb3="00000000" w:csb0="00000001" w:csb1="00000000"/>
  </w:font>
  <w:font w:name="SanukLF-ThinItalic">
    <w:altName w:val="Centaur"/>
    <w:charset w:val="00"/>
    <w:family w:val="auto"/>
    <w:pitch w:val="variable"/>
    <w:sig w:usb0="00000003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4B933" w14:textId="77777777" w:rsidR="00BA7376" w:rsidRDefault="00BA737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B51A14E" w14:textId="77777777" w:rsidR="00BA7376" w:rsidRDefault="00BA73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F181B" w14:textId="77777777" w:rsidR="00BA7376" w:rsidRDefault="00BA7376">
    <w:pPr>
      <w:tabs>
        <w:tab w:val="left" w:pos="-288"/>
        <w:tab w:val="left" w:pos="142"/>
        <w:tab w:val="left" w:pos="1152"/>
        <w:tab w:val="left" w:pos="1872"/>
        <w:tab w:val="left" w:pos="2592"/>
        <w:tab w:val="left" w:pos="3312"/>
        <w:tab w:val="left" w:pos="403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spacing w:line="240" w:lineRule="auto"/>
      <w:ind w:left="142"/>
      <w:rPr>
        <w:rFonts w:ascii="Arial" w:hAnsi="Arial"/>
      </w:rPr>
    </w:pPr>
  </w:p>
  <w:p w14:paraId="668C8B70" w14:textId="4B5B3C34" w:rsidR="00BA7376" w:rsidRPr="008B5707" w:rsidRDefault="00BA7376" w:rsidP="008B5707">
    <w:pPr>
      <w:pStyle w:val="Rodap"/>
      <w:spacing w:line="360" w:lineRule="auto"/>
      <w:jc w:val="right"/>
      <w:rPr>
        <w:rFonts w:ascii="Times New Roman" w:hAnsi="Times New Roman"/>
      </w:rPr>
    </w:pPr>
    <w:r w:rsidRPr="008B5707">
      <w:rPr>
        <w:rFonts w:ascii="Times New Roman" w:hAnsi="Times New Roman"/>
        <w:noProof/>
        <w:lang w:eastAsia="pt-BR"/>
      </w:rPr>
      <mc:AlternateContent>
        <mc:Choice Requires="wps">
          <w:drawing>
            <wp:anchor distT="4294967294" distB="4294967294" distL="114300" distR="114300" simplePos="0" relativeHeight="251657728" behindDoc="0" locked="0" layoutInCell="0" allowOverlap="1" wp14:anchorId="3BD9E999" wp14:editId="1091BB52">
              <wp:simplePos x="0" y="0"/>
              <wp:positionH relativeFrom="column">
                <wp:posOffset>-62865</wp:posOffset>
              </wp:positionH>
              <wp:positionV relativeFrom="paragraph">
                <wp:posOffset>-111761</wp:posOffset>
              </wp:positionV>
              <wp:extent cx="6057900" cy="0"/>
              <wp:effectExtent l="0" t="0" r="0" b="0"/>
              <wp:wrapNone/>
              <wp:docPr id="1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B1BFF4" id="Line 2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5pt,-8.8pt" to="472.05pt,-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" o:allowincell="f"/>
          </w:pict>
        </mc:Fallback>
      </mc:AlternateContent>
    </w:r>
    <w:r w:rsidRPr="008B5707">
      <w:rPr>
        <w:rFonts w:ascii="Times New Roman" w:hAnsi="Times New Roman"/>
        <w:color w:val="222222"/>
        <w:sz w:val="21"/>
        <w:szCs w:val="21"/>
        <w:shd w:val="clear" w:color="auto" w:fill="FFFFFF"/>
      </w:rPr>
      <w:t xml:space="preserve"> </w:t>
    </w:r>
    <w:r w:rsidRPr="008B5707">
      <w:rPr>
        <w:rFonts w:ascii="Times New Roman" w:hAnsi="Times New Roman"/>
        <w:noProof/>
        <w:lang w:eastAsia="pt-BR"/>
      </w:rPr>
      <w:t>Av. Almeida Garret, 267 - Jardim Nossa Sra. Auxiliadora, Campinas - SP, 13087-290</w:t>
    </w:r>
  </w:p>
  <w:p w14:paraId="38CE3A67" w14:textId="77777777" w:rsidR="00BA7376" w:rsidRPr="008B5707" w:rsidRDefault="00BA7376" w:rsidP="008B5707">
    <w:pPr>
      <w:pStyle w:val="Rodap"/>
      <w:spacing w:line="360" w:lineRule="auto"/>
      <w:jc w:val="right"/>
      <w:rPr>
        <w:rFonts w:ascii="Times New Roman" w:hAnsi="Times New Roman"/>
      </w:rPr>
    </w:pPr>
    <w:proofErr w:type="spellStart"/>
    <w:r w:rsidRPr="008B5707">
      <w:rPr>
        <w:rFonts w:ascii="Times New Roman" w:hAnsi="Times New Roman"/>
      </w:rPr>
      <w:t>Tel</w:t>
    </w:r>
    <w:proofErr w:type="spellEnd"/>
    <w:r w:rsidRPr="008B5707">
      <w:rPr>
        <w:rFonts w:ascii="Times New Roman" w:hAnsi="Times New Roman"/>
      </w:rPr>
      <w:t>: (19) 3344-3000   -    http://www.essj.com.br</w:t>
    </w:r>
  </w:p>
  <w:p w14:paraId="5AA35EC7" w14:textId="77777777" w:rsidR="00BA7376" w:rsidRDefault="00BA7376">
    <w:pPr>
      <w:pStyle w:val="Rodap"/>
      <w:jc w:val="right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8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237"/>
      <w:gridCol w:w="1843"/>
    </w:tblGrid>
    <w:tr w:rsidR="00BA7376" w14:paraId="7D238047" w14:textId="77777777" w:rsidTr="00511EB4">
      <w:trPr>
        <w:trHeight w:val="288"/>
      </w:trPr>
      <w:tc>
        <w:tcPr>
          <w:tcW w:w="170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DD93CD3" w14:textId="77777777" w:rsidR="00BA7376" w:rsidRPr="00D378FF" w:rsidRDefault="00BA7376">
          <w:pPr>
            <w:ind w:right="360"/>
            <w:rPr>
              <w:rFonts w:ascii="Times New Roman" w:hAnsi="Times New Roman"/>
            </w:rPr>
          </w:pPr>
          <w:r w:rsidRPr="00D378FF">
            <w:rPr>
              <w:rFonts w:ascii="Times New Roman" w:hAnsi="Times New Roman"/>
            </w:rPr>
            <w:t>Confidencial</w:t>
          </w:r>
        </w:p>
      </w:tc>
      <w:tc>
        <w:tcPr>
          <w:tcW w:w="623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1FF2E3E" w14:textId="48066B96" w:rsidR="00BA7376" w:rsidRPr="00D378FF" w:rsidRDefault="00BA7376" w:rsidP="00AE30AD">
          <w:pPr>
            <w:rPr>
              <w:rFonts w:ascii="Times New Roman" w:hAnsi="Times New Roman"/>
            </w:rPr>
          </w:pPr>
          <w:r w:rsidRPr="00D378FF">
            <w:rPr>
              <w:rFonts w:ascii="Times New Roman" w:hAnsi="Times New Roman"/>
              <w:b/>
              <w:i/>
            </w:rPr>
            <w:t xml:space="preserve">Dom Bosco e as Toupeiras </w:t>
          </w:r>
        </w:p>
      </w:tc>
      <w:tc>
        <w:tcPr>
          <w:tcW w:w="184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59DADDB" w14:textId="77777777" w:rsidR="00BA7376" w:rsidRPr="00D378FF" w:rsidRDefault="00BA7376">
          <w:pPr>
            <w:jc w:val="right"/>
            <w:rPr>
              <w:rFonts w:ascii="Times New Roman" w:hAnsi="Times New Roman"/>
            </w:rPr>
          </w:pPr>
          <w:r w:rsidRPr="00D378FF">
            <w:rPr>
              <w:rFonts w:ascii="Times New Roman" w:hAnsi="Times New Roman"/>
            </w:rPr>
            <w:t xml:space="preserve">Pág. </w:t>
          </w:r>
          <w:r w:rsidRPr="00D378FF">
            <w:rPr>
              <w:rStyle w:val="Nmerodepgina"/>
              <w:rFonts w:ascii="Times New Roman" w:hAnsi="Times New Roman"/>
            </w:rPr>
            <w:fldChar w:fldCharType="begin"/>
          </w:r>
          <w:r w:rsidRPr="00D378FF">
            <w:rPr>
              <w:rStyle w:val="Nmerodepgina"/>
              <w:rFonts w:ascii="Times New Roman" w:hAnsi="Times New Roman"/>
            </w:rPr>
            <w:instrText xml:space="preserve"> PAGE </w:instrText>
          </w:r>
          <w:r w:rsidRPr="00D378FF">
            <w:rPr>
              <w:rStyle w:val="Nmerodepgina"/>
              <w:rFonts w:ascii="Times New Roman" w:hAnsi="Times New Roman"/>
            </w:rPr>
            <w:fldChar w:fldCharType="separate"/>
          </w:r>
          <w:r w:rsidRPr="00D378FF">
            <w:rPr>
              <w:rStyle w:val="Nmerodepgina"/>
              <w:rFonts w:ascii="Times New Roman" w:hAnsi="Times New Roman"/>
              <w:noProof/>
            </w:rPr>
            <w:t>3</w:t>
          </w:r>
          <w:r w:rsidRPr="00D378FF">
            <w:rPr>
              <w:rStyle w:val="Nmerodepgina"/>
              <w:rFonts w:ascii="Times New Roman" w:hAnsi="Times New Roman"/>
            </w:rPr>
            <w:fldChar w:fldCharType="end"/>
          </w:r>
        </w:p>
      </w:tc>
    </w:tr>
  </w:tbl>
  <w:p w14:paraId="55FD0CD7" w14:textId="77777777" w:rsidR="00BA7376" w:rsidRDefault="00BA7376">
    <w:pPr>
      <w:pStyle w:val="Rodap"/>
    </w:pPr>
  </w:p>
  <w:p w14:paraId="196D086C" w14:textId="77777777" w:rsidR="00BA7376" w:rsidRDefault="00BA737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EF658" w14:textId="77777777" w:rsidR="00BA7376" w:rsidRDefault="00BA73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CEACC" w14:textId="77777777" w:rsidR="007D4EBB" w:rsidRDefault="007D4EBB">
      <w:pPr>
        <w:pStyle w:val="Tabletext"/>
      </w:pPr>
      <w:r>
        <w:separator/>
      </w:r>
    </w:p>
    <w:p w14:paraId="0988706D" w14:textId="77777777" w:rsidR="007D4EBB" w:rsidRDefault="007D4EBB"/>
  </w:footnote>
  <w:footnote w:type="continuationSeparator" w:id="0">
    <w:p w14:paraId="097FEE10" w14:textId="77777777" w:rsidR="007D4EBB" w:rsidRDefault="007D4EBB">
      <w:pPr>
        <w:pStyle w:val="Tabletext"/>
      </w:pPr>
      <w:r>
        <w:continuationSeparator/>
      </w:r>
    </w:p>
    <w:p w14:paraId="0BDC900B" w14:textId="77777777" w:rsidR="007D4EBB" w:rsidRDefault="007D4E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3E2A5" w14:textId="77777777" w:rsidR="00BA7376" w:rsidRDefault="00BA7376">
    <w:pPr>
      <w:pBdr>
        <w:top w:val="single" w:sz="6" w:space="1" w:color="auto"/>
      </w:pBdr>
      <w:rPr>
        <w:sz w:val="24"/>
      </w:rPr>
    </w:pPr>
    <w:bookmarkStart w:id="1" w:name="_Hlk48518725"/>
    <w:bookmarkStart w:id="2" w:name="_Hlk48518726"/>
  </w:p>
  <w:p w14:paraId="5B2A859E" w14:textId="1AC899DB" w:rsidR="00BA7376" w:rsidRPr="00A80D50" w:rsidRDefault="00BA7376" w:rsidP="00511EB4">
    <w:pPr>
      <w:pBdr>
        <w:bottom w:val="single" w:sz="6" w:space="1" w:color="auto"/>
      </w:pBdr>
      <w:jc w:val="center"/>
      <w:rPr>
        <w:rFonts w:ascii="Times New Roman" w:hAnsi="Times New Roman"/>
        <w:b/>
        <w:bCs/>
        <w:sz w:val="28"/>
        <w:szCs w:val="28"/>
      </w:rPr>
    </w:pPr>
    <w:r w:rsidRPr="00A80D50">
      <w:rPr>
        <w:rFonts w:ascii="Times New Roman" w:hAnsi="Times New Roman"/>
        <w:b/>
        <w:bCs/>
        <w:sz w:val="28"/>
        <w:szCs w:val="28"/>
      </w:rPr>
      <w:t xml:space="preserve">Escola Salesiana São José em Campinas </w:t>
    </w:r>
  </w:p>
  <w:p w14:paraId="0954E8A7" w14:textId="77777777" w:rsidR="00BA7376" w:rsidRDefault="00BA7376">
    <w:pPr>
      <w:pBdr>
        <w:bottom w:val="single" w:sz="6" w:space="1" w:color="auto"/>
      </w:pBdr>
      <w:jc w:val="right"/>
      <w:rPr>
        <w:sz w:val="24"/>
      </w:rPr>
    </w:pPr>
  </w:p>
  <w:bookmarkEnd w:id="1"/>
  <w:bookmarkEnd w:id="2"/>
  <w:p w14:paraId="196DF183" w14:textId="77777777" w:rsidR="00BA7376" w:rsidRDefault="00BA737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A7376" w:rsidRPr="008B5707" w14:paraId="4A30E7EC" w14:textId="77777777">
      <w:trPr>
        <w:trHeight w:val="288"/>
      </w:trPr>
      <w:tc>
        <w:tcPr>
          <w:tcW w:w="6379" w:type="dxa"/>
          <w:vAlign w:val="center"/>
        </w:tcPr>
        <w:p w14:paraId="39A25E8E" w14:textId="6DBCB71E" w:rsidR="00BA7376" w:rsidRPr="008B5707" w:rsidRDefault="00BA7376" w:rsidP="00170B93">
          <w:pPr>
            <w:rPr>
              <w:rFonts w:ascii="Times New Roman" w:hAnsi="Times New Roman"/>
            </w:rPr>
          </w:pPr>
          <w:r w:rsidRPr="008B5707">
            <w:rPr>
              <w:rFonts w:ascii="Times New Roman" w:hAnsi="Times New Roman"/>
            </w:rPr>
            <w:t xml:space="preserve">Dom Bosco e as Toupeiras </w:t>
          </w:r>
        </w:p>
      </w:tc>
      <w:tc>
        <w:tcPr>
          <w:tcW w:w="3179" w:type="dxa"/>
          <w:vAlign w:val="center"/>
        </w:tcPr>
        <w:p w14:paraId="25124D6C" w14:textId="77777777" w:rsidR="00BA7376" w:rsidRPr="008B5707" w:rsidRDefault="00BA7376">
          <w:pPr>
            <w:tabs>
              <w:tab w:val="left" w:pos="1135"/>
            </w:tabs>
            <w:spacing w:before="40"/>
            <w:ind w:right="68"/>
            <w:rPr>
              <w:rFonts w:ascii="Times New Roman" w:hAnsi="Times New Roman"/>
            </w:rPr>
          </w:pPr>
          <w:r w:rsidRPr="008B5707">
            <w:rPr>
              <w:rFonts w:ascii="Times New Roman" w:hAnsi="Times New Roman"/>
            </w:rPr>
            <w:t xml:space="preserve">Versão: </w:t>
          </w:r>
          <w:r w:rsidRPr="008B5707">
            <w:rPr>
              <w:rFonts w:ascii="Times New Roman" w:hAnsi="Times New Roman"/>
            </w:rPr>
            <w:fldChar w:fldCharType="begin"/>
          </w:r>
          <w:r w:rsidRPr="008B5707">
            <w:rPr>
              <w:rFonts w:ascii="Times New Roman" w:hAnsi="Times New Roman"/>
            </w:rPr>
            <w:instrText xml:space="preserve"> DOCPROPERTY  Versão  \* MERGEFORMAT </w:instrText>
          </w:r>
          <w:r w:rsidRPr="008B5707">
            <w:rPr>
              <w:rFonts w:ascii="Times New Roman" w:hAnsi="Times New Roman"/>
            </w:rPr>
            <w:fldChar w:fldCharType="separate"/>
          </w:r>
          <w:r w:rsidRPr="008B5707">
            <w:rPr>
              <w:rFonts w:ascii="Times New Roman" w:hAnsi="Times New Roman"/>
            </w:rPr>
            <w:t>1.0</w:t>
          </w:r>
          <w:r w:rsidRPr="008B5707">
            <w:rPr>
              <w:rFonts w:ascii="Times New Roman" w:hAnsi="Times New Roman"/>
            </w:rPr>
            <w:fldChar w:fldCharType="end"/>
          </w:r>
        </w:p>
      </w:tc>
    </w:tr>
    <w:tr w:rsidR="00BA7376" w:rsidRPr="008B5707" w14:paraId="2D60C735" w14:textId="77777777">
      <w:trPr>
        <w:trHeight w:val="288"/>
      </w:trPr>
      <w:tc>
        <w:tcPr>
          <w:tcW w:w="6379" w:type="dxa"/>
          <w:vAlign w:val="center"/>
        </w:tcPr>
        <w:p w14:paraId="513E31B5" w14:textId="77777777" w:rsidR="00BA7376" w:rsidRPr="008B5707" w:rsidRDefault="00BA7376">
          <w:pPr>
            <w:rPr>
              <w:rFonts w:ascii="Times New Roman" w:hAnsi="Times New Roman"/>
            </w:rPr>
          </w:pPr>
          <w:r w:rsidRPr="008B5707">
            <w:rPr>
              <w:rFonts w:ascii="Times New Roman" w:hAnsi="Times New Roman"/>
            </w:rPr>
            <w:fldChar w:fldCharType="begin"/>
          </w:r>
          <w:r w:rsidRPr="008B5707">
            <w:rPr>
              <w:rFonts w:ascii="Times New Roman" w:hAnsi="Times New Roman"/>
            </w:rPr>
            <w:instrText xml:space="preserve"> TITLE  \* MERGEFORMAT </w:instrText>
          </w:r>
          <w:r w:rsidRPr="008B5707">
            <w:rPr>
              <w:rFonts w:ascii="Times New Roman" w:hAnsi="Times New Roman"/>
            </w:rPr>
            <w:fldChar w:fldCharType="separate"/>
          </w:r>
          <w:r w:rsidRPr="008B5707">
            <w:rPr>
              <w:rFonts w:ascii="Times New Roman" w:hAnsi="Times New Roman"/>
            </w:rPr>
            <w:t>Documento de Visão de Sistema</w:t>
          </w:r>
          <w:r w:rsidRPr="008B5707">
            <w:rPr>
              <w:rFonts w:ascii="Times New Roman" w:hAnsi="Times New Roman"/>
            </w:rPr>
            <w:fldChar w:fldCharType="end"/>
          </w:r>
        </w:p>
      </w:tc>
      <w:tc>
        <w:tcPr>
          <w:tcW w:w="3179" w:type="dxa"/>
          <w:vAlign w:val="center"/>
        </w:tcPr>
        <w:p w14:paraId="5A05D8F3" w14:textId="3FA801BB" w:rsidR="00BA7376" w:rsidRPr="008B5707" w:rsidRDefault="00BA7376">
          <w:pPr>
            <w:rPr>
              <w:rFonts w:ascii="Times New Roman" w:hAnsi="Times New Roman"/>
            </w:rPr>
          </w:pPr>
          <w:r w:rsidRPr="008B5707">
            <w:rPr>
              <w:rFonts w:ascii="Times New Roman" w:hAnsi="Times New Roman"/>
            </w:rPr>
            <w:t xml:space="preserve">Data: </w:t>
          </w:r>
          <w:r w:rsidRPr="008B5707">
            <w:rPr>
              <w:rFonts w:ascii="Times New Roman" w:hAnsi="Times New Roman"/>
            </w:rPr>
            <w:fldChar w:fldCharType="begin"/>
          </w:r>
          <w:r w:rsidRPr="008B5707">
            <w:rPr>
              <w:rFonts w:ascii="Times New Roman" w:hAnsi="Times New Roman"/>
            </w:rPr>
            <w:instrText xml:space="preserve"> DOCPROPERTY  Data  \* MERGEFORMAT </w:instrText>
          </w:r>
          <w:r w:rsidRPr="008B5707">
            <w:rPr>
              <w:rFonts w:ascii="Times New Roman" w:hAnsi="Times New Roman"/>
            </w:rPr>
            <w:fldChar w:fldCharType="separate"/>
          </w:r>
          <w:r w:rsidRPr="008B5707">
            <w:rPr>
              <w:rFonts w:ascii="Times New Roman" w:hAnsi="Times New Roman"/>
            </w:rPr>
            <w:t>17/08/2020</w:t>
          </w:r>
          <w:r w:rsidRPr="008B5707">
            <w:rPr>
              <w:rFonts w:ascii="Times New Roman" w:hAnsi="Times New Roman"/>
            </w:rPr>
            <w:fldChar w:fldCharType="end"/>
          </w:r>
        </w:p>
      </w:tc>
    </w:tr>
    <w:tr w:rsidR="00BA7376" w:rsidRPr="008B5707" w14:paraId="12C19E40" w14:textId="77777777">
      <w:trPr>
        <w:trHeight w:val="288"/>
      </w:trPr>
      <w:tc>
        <w:tcPr>
          <w:tcW w:w="9558" w:type="dxa"/>
          <w:gridSpan w:val="2"/>
          <w:vAlign w:val="center"/>
        </w:tcPr>
        <w:p w14:paraId="74C7096D" w14:textId="5A59EAEE" w:rsidR="00BA7376" w:rsidRPr="008B5707" w:rsidRDefault="00BA7376">
          <w:pPr>
            <w:rPr>
              <w:rFonts w:ascii="Times New Roman" w:hAnsi="Times New Roman"/>
            </w:rPr>
          </w:pPr>
          <w:r w:rsidRPr="008B5707">
            <w:rPr>
              <w:rFonts w:ascii="Times New Roman" w:hAnsi="Times New Roman"/>
            </w:rPr>
            <w:t>Identificação do Documento: doc_visao_v1</w:t>
          </w:r>
        </w:p>
      </w:tc>
    </w:tr>
  </w:tbl>
  <w:p w14:paraId="28E0B646" w14:textId="77777777" w:rsidR="00BA7376" w:rsidRDefault="00BA7376">
    <w:pPr>
      <w:pStyle w:val="Cabealho"/>
    </w:pPr>
  </w:p>
  <w:p w14:paraId="6FA1D849" w14:textId="77777777" w:rsidR="00BA7376" w:rsidRDefault="00BA73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2029D" w14:textId="77777777" w:rsidR="00BA7376" w:rsidRDefault="00BA73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6CE447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6BC7C1A"/>
    <w:multiLevelType w:val="multilevel"/>
    <w:tmpl w:val="A1A6E90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F4D2B25"/>
    <w:multiLevelType w:val="hybridMultilevel"/>
    <w:tmpl w:val="A90CA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B7848"/>
    <w:multiLevelType w:val="hybridMultilevel"/>
    <w:tmpl w:val="7B7851FA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46EC0E8E"/>
    <w:multiLevelType w:val="multilevel"/>
    <w:tmpl w:val="D206DF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27461F3"/>
    <w:multiLevelType w:val="hybridMultilevel"/>
    <w:tmpl w:val="F6A4A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pt-BR" w:vendorID="1" w:dllVersion="513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06"/>
    <w:rsid w:val="000022A8"/>
    <w:rsid w:val="000074C6"/>
    <w:rsid w:val="000103D4"/>
    <w:rsid w:val="000107B8"/>
    <w:rsid w:val="00013979"/>
    <w:rsid w:val="0001767D"/>
    <w:rsid w:val="00031117"/>
    <w:rsid w:val="000332C6"/>
    <w:rsid w:val="00035C1A"/>
    <w:rsid w:val="00037A16"/>
    <w:rsid w:val="00037C5E"/>
    <w:rsid w:val="00041B84"/>
    <w:rsid w:val="00060657"/>
    <w:rsid w:val="00067DD2"/>
    <w:rsid w:val="00070865"/>
    <w:rsid w:val="00070CAC"/>
    <w:rsid w:val="00072B2B"/>
    <w:rsid w:val="000730B2"/>
    <w:rsid w:val="00084C86"/>
    <w:rsid w:val="00085585"/>
    <w:rsid w:val="000933DE"/>
    <w:rsid w:val="000953A1"/>
    <w:rsid w:val="00097AB1"/>
    <w:rsid w:val="00097E37"/>
    <w:rsid w:val="000A3854"/>
    <w:rsid w:val="000A53A7"/>
    <w:rsid w:val="000A5E5D"/>
    <w:rsid w:val="000B1021"/>
    <w:rsid w:val="000B32B6"/>
    <w:rsid w:val="000B3F30"/>
    <w:rsid w:val="000B6B70"/>
    <w:rsid w:val="000C2BF6"/>
    <w:rsid w:val="000C532C"/>
    <w:rsid w:val="000C6CA8"/>
    <w:rsid w:val="000D4196"/>
    <w:rsid w:val="000D4A51"/>
    <w:rsid w:val="000E32C4"/>
    <w:rsid w:val="000E58E9"/>
    <w:rsid w:val="000F025E"/>
    <w:rsid w:val="000F496C"/>
    <w:rsid w:val="00100C30"/>
    <w:rsid w:val="00100F3C"/>
    <w:rsid w:val="0011066D"/>
    <w:rsid w:val="00111CBF"/>
    <w:rsid w:val="00117E7F"/>
    <w:rsid w:val="00121268"/>
    <w:rsid w:val="00127ED6"/>
    <w:rsid w:val="00132EAD"/>
    <w:rsid w:val="00134F95"/>
    <w:rsid w:val="00143036"/>
    <w:rsid w:val="00143183"/>
    <w:rsid w:val="0014415F"/>
    <w:rsid w:val="00146ABE"/>
    <w:rsid w:val="0014770C"/>
    <w:rsid w:val="00151E9E"/>
    <w:rsid w:val="00156361"/>
    <w:rsid w:val="00160FE0"/>
    <w:rsid w:val="00170B93"/>
    <w:rsid w:val="001717FB"/>
    <w:rsid w:val="0017653E"/>
    <w:rsid w:val="00176F2D"/>
    <w:rsid w:val="0018137F"/>
    <w:rsid w:val="00184ECB"/>
    <w:rsid w:val="00186B68"/>
    <w:rsid w:val="00190362"/>
    <w:rsid w:val="001904DB"/>
    <w:rsid w:val="00193CEF"/>
    <w:rsid w:val="001A4DC9"/>
    <w:rsid w:val="001A554F"/>
    <w:rsid w:val="001B0028"/>
    <w:rsid w:val="001B499C"/>
    <w:rsid w:val="001C24A0"/>
    <w:rsid w:val="001C27C2"/>
    <w:rsid w:val="001C2D3E"/>
    <w:rsid w:val="001C58A5"/>
    <w:rsid w:val="001D1441"/>
    <w:rsid w:val="001D5AE1"/>
    <w:rsid w:val="001E4F89"/>
    <w:rsid w:val="001E66C3"/>
    <w:rsid w:val="001F3627"/>
    <w:rsid w:val="00200144"/>
    <w:rsid w:val="00203C86"/>
    <w:rsid w:val="00205D21"/>
    <w:rsid w:val="002121E7"/>
    <w:rsid w:val="0021400A"/>
    <w:rsid w:val="0021686F"/>
    <w:rsid w:val="00221B07"/>
    <w:rsid w:val="00222A30"/>
    <w:rsid w:val="00224A3E"/>
    <w:rsid w:val="002252F7"/>
    <w:rsid w:val="00225DFE"/>
    <w:rsid w:val="002263B1"/>
    <w:rsid w:val="00236844"/>
    <w:rsid w:val="00241150"/>
    <w:rsid w:val="00254F51"/>
    <w:rsid w:val="0025683E"/>
    <w:rsid w:val="00256C37"/>
    <w:rsid w:val="002654E2"/>
    <w:rsid w:val="00271289"/>
    <w:rsid w:val="00271584"/>
    <w:rsid w:val="002730AD"/>
    <w:rsid w:val="0027659C"/>
    <w:rsid w:val="00276687"/>
    <w:rsid w:val="002775E4"/>
    <w:rsid w:val="0028096B"/>
    <w:rsid w:val="00295D11"/>
    <w:rsid w:val="002B0B4F"/>
    <w:rsid w:val="002B4C2D"/>
    <w:rsid w:val="002B6EB5"/>
    <w:rsid w:val="002C2520"/>
    <w:rsid w:val="002D6D76"/>
    <w:rsid w:val="002E758F"/>
    <w:rsid w:val="002F1B36"/>
    <w:rsid w:val="002F3A1F"/>
    <w:rsid w:val="003004A8"/>
    <w:rsid w:val="0031184F"/>
    <w:rsid w:val="00312436"/>
    <w:rsid w:val="0032081E"/>
    <w:rsid w:val="00331E40"/>
    <w:rsid w:val="003358B0"/>
    <w:rsid w:val="00340BBF"/>
    <w:rsid w:val="00340F3C"/>
    <w:rsid w:val="00342D51"/>
    <w:rsid w:val="003435A9"/>
    <w:rsid w:val="00356C90"/>
    <w:rsid w:val="003576B6"/>
    <w:rsid w:val="00361A80"/>
    <w:rsid w:val="00362A91"/>
    <w:rsid w:val="00366780"/>
    <w:rsid w:val="003670B6"/>
    <w:rsid w:val="00372A0A"/>
    <w:rsid w:val="00374EEB"/>
    <w:rsid w:val="003800BD"/>
    <w:rsid w:val="00382B47"/>
    <w:rsid w:val="003905B3"/>
    <w:rsid w:val="0039208C"/>
    <w:rsid w:val="00393487"/>
    <w:rsid w:val="00395627"/>
    <w:rsid w:val="003A2EAF"/>
    <w:rsid w:val="003B1C2A"/>
    <w:rsid w:val="003B2B81"/>
    <w:rsid w:val="003B4729"/>
    <w:rsid w:val="003B5550"/>
    <w:rsid w:val="003B59A4"/>
    <w:rsid w:val="003C2990"/>
    <w:rsid w:val="003C576F"/>
    <w:rsid w:val="003C5F35"/>
    <w:rsid w:val="003D1FAE"/>
    <w:rsid w:val="003D79D8"/>
    <w:rsid w:val="003E0E27"/>
    <w:rsid w:val="003E15CE"/>
    <w:rsid w:val="003E1CFB"/>
    <w:rsid w:val="003E7CC9"/>
    <w:rsid w:val="003F0B86"/>
    <w:rsid w:val="003F3264"/>
    <w:rsid w:val="003F57DD"/>
    <w:rsid w:val="003F65B0"/>
    <w:rsid w:val="003F7BE0"/>
    <w:rsid w:val="00404D8C"/>
    <w:rsid w:val="0041053A"/>
    <w:rsid w:val="0041176E"/>
    <w:rsid w:val="0041215C"/>
    <w:rsid w:val="00412533"/>
    <w:rsid w:val="00427931"/>
    <w:rsid w:val="00437C5C"/>
    <w:rsid w:val="00444F83"/>
    <w:rsid w:val="00453671"/>
    <w:rsid w:val="00461D61"/>
    <w:rsid w:val="00465C97"/>
    <w:rsid w:val="004662D8"/>
    <w:rsid w:val="00467A6D"/>
    <w:rsid w:val="00472BFD"/>
    <w:rsid w:val="004739FA"/>
    <w:rsid w:val="0047571D"/>
    <w:rsid w:val="004758B8"/>
    <w:rsid w:val="00480D2C"/>
    <w:rsid w:val="00480E06"/>
    <w:rsid w:val="00485BE4"/>
    <w:rsid w:val="0048616E"/>
    <w:rsid w:val="00487BA9"/>
    <w:rsid w:val="00491019"/>
    <w:rsid w:val="004950F1"/>
    <w:rsid w:val="004A1181"/>
    <w:rsid w:val="004A2A88"/>
    <w:rsid w:val="004A5215"/>
    <w:rsid w:val="004A65F3"/>
    <w:rsid w:val="004B574F"/>
    <w:rsid w:val="004C10B6"/>
    <w:rsid w:val="004C4F34"/>
    <w:rsid w:val="004C51FA"/>
    <w:rsid w:val="004C6AD2"/>
    <w:rsid w:val="004C7D47"/>
    <w:rsid w:val="004D4A6D"/>
    <w:rsid w:val="004E4227"/>
    <w:rsid w:val="004E6FF8"/>
    <w:rsid w:val="004F2169"/>
    <w:rsid w:val="004F51CA"/>
    <w:rsid w:val="005007B0"/>
    <w:rsid w:val="00500EC2"/>
    <w:rsid w:val="00505B06"/>
    <w:rsid w:val="00505FAD"/>
    <w:rsid w:val="00507CA4"/>
    <w:rsid w:val="00511EB4"/>
    <w:rsid w:val="00512549"/>
    <w:rsid w:val="00516129"/>
    <w:rsid w:val="00517FE3"/>
    <w:rsid w:val="00520439"/>
    <w:rsid w:val="005215FA"/>
    <w:rsid w:val="0053347B"/>
    <w:rsid w:val="00535C6C"/>
    <w:rsid w:val="00542906"/>
    <w:rsid w:val="005435F4"/>
    <w:rsid w:val="00546E5D"/>
    <w:rsid w:val="00557075"/>
    <w:rsid w:val="00557173"/>
    <w:rsid w:val="00560A0C"/>
    <w:rsid w:val="005627D5"/>
    <w:rsid w:val="005645E7"/>
    <w:rsid w:val="005653E1"/>
    <w:rsid w:val="00571308"/>
    <w:rsid w:val="005734F3"/>
    <w:rsid w:val="0057442C"/>
    <w:rsid w:val="005756B2"/>
    <w:rsid w:val="005765FA"/>
    <w:rsid w:val="005859B3"/>
    <w:rsid w:val="00586728"/>
    <w:rsid w:val="00587FDB"/>
    <w:rsid w:val="005901C1"/>
    <w:rsid w:val="005958E6"/>
    <w:rsid w:val="005969AD"/>
    <w:rsid w:val="005A39A0"/>
    <w:rsid w:val="005B3777"/>
    <w:rsid w:val="005B4244"/>
    <w:rsid w:val="005D0CD8"/>
    <w:rsid w:val="005D581C"/>
    <w:rsid w:val="005D7DBC"/>
    <w:rsid w:val="005D7EE7"/>
    <w:rsid w:val="005E4270"/>
    <w:rsid w:val="005E438E"/>
    <w:rsid w:val="005E5009"/>
    <w:rsid w:val="005E721F"/>
    <w:rsid w:val="005F4AD4"/>
    <w:rsid w:val="005F772A"/>
    <w:rsid w:val="005F797F"/>
    <w:rsid w:val="006024AC"/>
    <w:rsid w:val="0060325C"/>
    <w:rsid w:val="00603617"/>
    <w:rsid w:val="00604681"/>
    <w:rsid w:val="00606BE0"/>
    <w:rsid w:val="006233FC"/>
    <w:rsid w:val="006253A6"/>
    <w:rsid w:val="0062585A"/>
    <w:rsid w:val="00627433"/>
    <w:rsid w:val="00641082"/>
    <w:rsid w:val="00643A75"/>
    <w:rsid w:val="00664B33"/>
    <w:rsid w:val="006760E6"/>
    <w:rsid w:val="00676811"/>
    <w:rsid w:val="00684E91"/>
    <w:rsid w:val="00691A89"/>
    <w:rsid w:val="00695FC7"/>
    <w:rsid w:val="006A03CC"/>
    <w:rsid w:val="006A0BC1"/>
    <w:rsid w:val="006A2BA9"/>
    <w:rsid w:val="006A48F4"/>
    <w:rsid w:val="006A4D3D"/>
    <w:rsid w:val="006B0C93"/>
    <w:rsid w:val="006B5368"/>
    <w:rsid w:val="006B7C0D"/>
    <w:rsid w:val="006C2CC7"/>
    <w:rsid w:val="006C66A2"/>
    <w:rsid w:val="006C6BC9"/>
    <w:rsid w:val="006D6508"/>
    <w:rsid w:val="006E1BD2"/>
    <w:rsid w:val="006E5646"/>
    <w:rsid w:val="006E5839"/>
    <w:rsid w:val="006E6E14"/>
    <w:rsid w:val="006F014A"/>
    <w:rsid w:val="006F43C6"/>
    <w:rsid w:val="006F6CF7"/>
    <w:rsid w:val="00700B1C"/>
    <w:rsid w:val="00703BB8"/>
    <w:rsid w:val="007059BD"/>
    <w:rsid w:val="00706B9E"/>
    <w:rsid w:val="00707E1C"/>
    <w:rsid w:val="007169C7"/>
    <w:rsid w:val="007212B0"/>
    <w:rsid w:val="0072311E"/>
    <w:rsid w:val="007275A6"/>
    <w:rsid w:val="007309EA"/>
    <w:rsid w:val="00745F52"/>
    <w:rsid w:val="0074606E"/>
    <w:rsid w:val="00746913"/>
    <w:rsid w:val="0074728D"/>
    <w:rsid w:val="00747CA0"/>
    <w:rsid w:val="00751308"/>
    <w:rsid w:val="00751EEB"/>
    <w:rsid w:val="00752324"/>
    <w:rsid w:val="00752F31"/>
    <w:rsid w:val="007536F9"/>
    <w:rsid w:val="0076063E"/>
    <w:rsid w:val="0076273C"/>
    <w:rsid w:val="00770118"/>
    <w:rsid w:val="00772467"/>
    <w:rsid w:val="00772BBA"/>
    <w:rsid w:val="007743D9"/>
    <w:rsid w:val="00794154"/>
    <w:rsid w:val="007948BA"/>
    <w:rsid w:val="00794E64"/>
    <w:rsid w:val="00795576"/>
    <w:rsid w:val="00797B72"/>
    <w:rsid w:val="007A00A5"/>
    <w:rsid w:val="007A2665"/>
    <w:rsid w:val="007A4D56"/>
    <w:rsid w:val="007B1DF9"/>
    <w:rsid w:val="007B5109"/>
    <w:rsid w:val="007B7A90"/>
    <w:rsid w:val="007C473C"/>
    <w:rsid w:val="007C4927"/>
    <w:rsid w:val="007C6980"/>
    <w:rsid w:val="007D04A5"/>
    <w:rsid w:val="007D0937"/>
    <w:rsid w:val="007D4EBB"/>
    <w:rsid w:val="007D54F2"/>
    <w:rsid w:val="007E4DA2"/>
    <w:rsid w:val="007E62D7"/>
    <w:rsid w:val="007E78F9"/>
    <w:rsid w:val="007E7DD1"/>
    <w:rsid w:val="007F3564"/>
    <w:rsid w:val="00801E10"/>
    <w:rsid w:val="0080227C"/>
    <w:rsid w:val="00806DCB"/>
    <w:rsid w:val="00806DDD"/>
    <w:rsid w:val="008132DD"/>
    <w:rsid w:val="00820277"/>
    <w:rsid w:val="008203D3"/>
    <w:rsid w:val="00822A37"/>
    <w:rsid w:val="008246B0"/>
    <w:rsid w:val="00824B37"/>
    <w:rsid w:val="00830BCF"/>
    <w:rsid w:val="008343DD"/>
    <w:rsid w:val="00835D8F"/>
    <w:rsid w:val="00840AAE"/>
    <w:rsid w:val="00843D9B"/>
    <w:rsid w:val="00844F12"/>
    <w:rsid w:val="008555E6"/>
    <w:rsid w:val="00861D7F"/>
    <w:rsid w:val="00866FB3"/>
    <w:rsid w:val="00867738"/>
    <w:rsid w:val="00870653"/>
    <w:rsid w:val="0087129D"/>
    <w:rsid w:val="008754AC"/>
    <w:rsid w:val="008811B3"/>
    <w:rsid w:val="00881E2F"/>
    <w:rsid w:val="00893156"/>
    <w:rsid w:val="00894EFD"/>
    <w:rsid w:val="00895A01"/>
    <w:rsid w:val="00896001"/>
    <w:rsid w:val="008B0C81"/>
    <w:rsid w:val="008B0F78"/>
    <w:rsid w:val="008B5707"/>
    <w:rsid w:val="008B5909"/>
    <w:rsid w:val="008B6196"/>
    <w:rsid w:val="008C5615"/>
    <w:rsid w:val="008C677F"/>
    <w:rsid w:val="008C7B8B"/>
    <w:rsid w:val="008D68C2"/>
    <w:rsid w:val="008E21C1"/>
    <w:rsid w:val="008E4AF7"/>
    <w:rsid w:val="008E7627"/>
    <w:rsid w:val="008F10B6"/>
    <w:rsid w:val="008F1D3B"/>
    <w:rsid w:val="008F34E6"/>
    <w:rsid w:val="008F6898"/>
    <w:rsid w:val="0090056E"/>
    <w:rsid w:val="0090487E"/>
    <w:rsid w:val="00906CF5"/>
    <w:rsid w:val="009100DD"/>
    <w:rsid w:val="00916521"/>
    <w:rsid w:val="0092049C"/>
    <w:rsid w:val="0092083D"/>
    <w:rsid w:val="00922F16"/>
    <w:rsid w:val="00924891"/>
    <w:rsid w:val="009275CC"/>
    <w:rsid w:val="00933213"/>
    <w:rsid w:val="00937933"/>
    <w:rsid w:val="00940CEA"/>
    <w:rsid w:val="009443CF"/>
    <w:rsid w:val="00944F77"/>
    <w:rsid w:val="00946833"/>
    <w:rsid w:val="0094797B"/>
    <w:rsid w:val="00951626"/>
    <w:rsid w:val="00952240"/>
    <w:rsid w:val="0095454B"/>
    <w:rsid w:val="00954B5A"/>
    <w:rsid w:val="00954EE8"/>
    <w:rsid w:val="009564E5"/>
    <w:rsid w:val="00957F64"/>
    <w:rsid w:val="00965A09"/>
    <w:rsid w:val="00967289"/>
    <w:rsid w:val="0097139E"/>
    <w:rsid w:val="009718EB"/>
    <w:rsid w:val="0098354E"/>
    <w:rsid w:val="009863B3"/>
    <w:rsid w:val="009970A8"/>
    <w:rsid w:val="009A688C"/>
    <w:rsid w:val="009A773F"/>
    <w:rsid w:val="009B0A35"/>
    <w:rsid w:val="009B1048"/>
    <w:rsid w:val="009B2BBF"/>
    <w:rsid w:val="009B2BCC"/>
    <w:rsid w:val="009B3977"/>
    <w:rsid w:val="009B6D9D"/>
    <w:rsid w:val="009C1938"/>
    <w:rsid w:val="009C441F"/>
    <w:rsid w:val="009C472E"/>
    <w:rsid w:val="009D0255"/>
    <w:rsid w:val="009D1898"/>
    <w:rsid w:val="009D1B4D"/>
    <w:rsid w:val="009E55DE"/>
    <w:rsid w:val="009F2D5C"/>
    <w:rsid w:val="009F4D29"/>
    <w:rsid w:val="00A01517"/>
    <w:rsid w:val="00A03792"/>
    <w:rsid w:val="00A051AD"/>
    <w:rsid w:val="00A06F6A"/>
    <w:rsid w:val="00A10233"/>
    <w:rsid w:val="00A23261"/>
    <w:rsid w:val="00A24098"/>
    <w:rsid w:val="00A340B5"/>
    <w:rsid w:val="00A405CD"/>
    <w:rsid w:val="00A42317"/>
    <w:rsid w:val="00A43CD9"/>
    <w:rsid w:val="00A44820"/>
    <w:rsid w:val="00A44E32"/>
    <w:rsid w:val="00A50E04"/>
    <w:rsid w:val="00A57934"/>
    <w:rsid w:val="00A60F56"/>
    <w:rsid w:val="00A62A30"/>
    <w:rsid w:val="00A64333"/>
    <w:rsid w:val="00A668B2"/>
    <w:rsid w:val="00A7352B"/>
    <w:rsid w:val="00A73C6C"/>
    <w:rsid w:val="00A75BC6"/>
    <w:rsid w:val="00A80D50"/>
    <w:rsid w:val="00A830B4"/>
    <w:rsid w:val="00A8574E"/>
    <w:rsid w:val="00A86C93"/>
    <w:rsid w:val="00A91571"/>
    <w:rsid w:val="00AA1228"/>
    <w:rsid w:val="00AA2387"/>
    <w:rsid w:val="00AA282F"/>
    <w:rsid w:val="00AA3D41"/>
    <w:rsid w:val="00AA401D"/>
    <w:rsid w:val="00AA4589"/>
    <w:rsid w:val="00AA6909"/>
    <w:rsid w:val="00AA6C12"/>
    <w:rsid w:val="00AA701F"/>
    <w:rsid w:val="00AA7165"/>
    <w:rsid w:val="00AB55EE"/>
    <w:rsid w:val="00AB5AA1"/>
    <w:rsid w:val="00AC0325"/>
    <w:rsid w:val="00AC04C6"/>
    <w:rsid w:val="00AC0B45"/>
    <w:rsid w:val="00AC2379"/>
    <w:rsid w:val="00AC7BE0"/>
    <w:rsid w:val="00AD104D"/>
    <w:rsid w:val="00AD1577"/>
    <w:rsid w:val="00AD614B"/>
    <w:rsid w:val="00AE30AD"/>
    <w:rsid w:val="00AE4DF2"/>
    <w:rsid w:val="00AE6C8A"/>
    <w:rsid w:val="00AE6EF9"/>
    <w:rsid w:val="00AF2BB4"/>
    <w:rsid w:val="00AF732C"/>
    <w:rsid w:val="00B030E5"/>
    <w:rsid w:val="00B1027D"/>
    <w:rsid w:val="00B16D24"/>
    <w:rsid w:val="00B211DE"/>
    <w:rsid w:val="00B26690"/>
    <w:rsid w:val="00B307AA"/>
    <w:rsid w:val="00B32941"/>
    <w:rsid w:val="00B35E3E"/>
    <w:rsid w:val="00B3725B"/>
    <w:rsid w:val="00B37500"/>
    <w:rsid w:val="00B417BF"/>
    <w:rsid w:val="00B41EB7"/>
    <w:rsid w:val="00B50986"/>
    <w:rsid w:val="00B728E0"/>
    <w:rsid w:val="00B74B79"/>
    <w:rsid w:val="00B976F2"/>
    <w:rsid w:val="00BA2C3C"/>
    <w:rsid w:val="00BA4C8A"/>
    <w:rsid w:val="00BA7376"/>
    <w:rsid w:val="00BA76A2"/>
    <w:rsid w:val="00BC1805"/>
    <w:rsid w:val="00BC3021"/>
    <w:rsid w:val="00BD3F28"/>
    <w:rsid w:val="00BD7BB1"/>
    <w:rsid w:val="00BE1C7B"/>
    <w:rsid w:val="00BE56C4"/>
    <w:rsid w:val="00BE69BD"/>
    <w:rsid w:val="00BF4701"/>
    <w:rsid w:val="00BF572A"/>
    <w:rsid w:val="00C04540"/>
    <w:rsid w:val="00C14073"/>
    <w:rsid w:val="00C31E2F"/>
    <w:rsid w:val="00C41E82"/>
    <w:rsid w:val="00C42033"/>
    <w:rsid w:val="00C507B6"/>
    <w:rsid w:val="00C52904"/>
    <w:rsid w:val="00C55E7B"/>
    <w:rsid w:val="00C562F3"/>
    <w:rsid w:val="00C56CA4"/>
    <w:rsid w:val="00C61262"/>
    <w:rsid w:val="00C63EA3"/>
    <w:rsid w:val="00C71328"/>
    <w:rsid w:val="00C727C5"/>
    <w:rsid w:val="00C730DD"/>
    <w:rsid w:val="00C73562"/>
    <w:rsid w:val="00C74B3E"/>
    <w:rsid w:val="00C7515B"/>
    <w:rsid w:val="00C824DB"/>
    <w:rsid w:val="00C8433F"/>
    <w:rsid w:val="00C87FB4"/>
    <w:rsid w:val="00CA1F29"/>
    <w:rsid w:val="00CA343A"/>
    <w:rsid w:val="00CA5632"/>
    <w:rsid w:val="00CA71CC"/>
    <w:rsid w:val="00CB05A2"/>
    <w:rsid w:val="00CB4477"/>
    <w:rsid w:val="00CC283B"/>
    <w:rsid w:val="00CC3510"/>
    <w:rsid w:val="00CC6D98"/>
    <w:rsid w:val="00CC6F33"/>
    <w:rsid w:val="00CC7FC1"/>
    <w:rsid w:val="00CD14D0"/>
    <w:rsid w:val="00CD35F0"/>
    <w:rsid w:val="00CD62D5"/>
    <w:rsid w:val="00CE2B8D"/>
    <w:rsid w:val="00CE4CD0"/>
    <w:rsid w:val="00CE618B"/>
    <w:rsid w:val="00CF1EED"/>
    <w:rsid w:val="00CF3A20"/>
    <w:rsid w:val="00CF5D9B"/>
    <w:rsid w:val="00CF63F0"/>
    <w:rsid w:val="00CF6E39"/>
    <w:rsid w:val="00D0733F"/>
    <w:rsid w:val="00D10D14"/>
    <w:rsid w:val="00D13E67"/>
    <w:rsid w:val="00D164E7"/>
    <w:rsid w:val="00D16E22"/>
    <w:rsid w:val="00D266E8"/>
    <w:rsid w:val="00D36441"/>
    <w:rsid w:val="00D378FF"/>
    <w:rsid w:val="00D43B15"/>
    <w:rsid w:val="00D4620F"/>
    <w:rsid w:val="00D47DDA"/>
    <w:rsid w:val="00D50908"/>
    <w:rsid w:val="00D50E50"/>
    <w:rsid w:val="00D52D92"/>
    <w:rsid w:val="00D53AE3"/>
    <w:rsid w:val="00D66862"/>
    <w:rsid w:val="00D7113A"/>
    <w:rsid w:val="00D729AD"/>
    <w:rsid w:val="00D737E5"/>
    <w:rsid w:val="00D73B6B"/>
    <w:rsid w:val="00D8103D"/>
    <w:rsid w:val="00D81374"/>
    <w:rsid w:val="00D8232D"/>
    <w:rsid w:val="00D824E5"/>
    <w:rsid w:val="00D93043"/>
    <w:rsid w:val="00D937DC"/>
    <w:rsid w:val="00D961A7"/>
    <w:rsid w:val="00D96966"/>
    <w:rsid w:val="00D973F3"/>
    <w:rsid w:val="00D97EA1"/>
    <w:rsid w:val="00DB3BEB"/>
    <w:rsid w:val="00DB55B8"/>
    <w:rsid w:val="00DC1313"/>
    <w:rsid w:val="00DC2CF0"/>
    <w:rsid w:val="00DC3A5D"/>
    <w:rsid w:val="00DD5A30"/>
    <w:rsid w:val="00DE05B8"/>
    <w:rsid w:val="00DE5703"/>
    <w:rsid w:val="00DE61FA"/>
    <w:rsid w:val="00E015A0"/>
    <w:rsid w:val="00E01B6D"/>
    <w:rsid w:val="00E036D5"/>
    <w:rsid w:val="00E05323"/>
    <w:rsid w:val="00E113A2"/>
    <w:rsid w:val="00E16C35"/>
    <w:rsid w:val="00E26A62"/>
    <w:rsid w:val="00E273D8"/>
    <w:rsid w:val="00E30B9F"/>
    <w:rsid w:val="00E377D6"/>
    <w:rsid w:val="00E41687"/>
    <w:rsid w:val="00E4479C"/>
    <w:rsid w:val="00E51091"/>
    <w:rsid w:val="00E51CCA"/>
    <w:rsid w:val="00E537FF"/>
    <w:rsid w:val="00E557DE"/>
    <w:rsid w:val="00E6152A"/>
    <w:rsid w:val="00E62CDE"/>
    <w:rsid w:val="00E64131"/>
    <w:rsid w:val="00E6772A"/>
    <w:rsid w:val="00E72AB1"/>
    <w:rsid w:val="00E73DC0"/>
    <w:rsid w:val="00E848A4"/>
    <w:rsid w:val="00E87F66"/>
    <w:rsid w:val="00E913AA"/>
    <w:rsid w:val="00E91F89"/>
    <w:rsid w:val="00E92E68"/>
    <w:rsid w:val="00EA409E"/>
    <w:rsid w:val="00EA54E4"/>
    <w:rsid w:val="00EA6C4C"/>
    <w:rsid w:val="00EB1F28"/>
    <w:rsid w:val="00EB2610"/>
    <w:rsid w:val="00EC2BC9"/>
    <w:rsid w:val="00EC3B44"/>
    <w:rsid w:val="00ED0A31"/>
    <w:rsid w:val="00ED21B2"/>
    <w:rsid w:val="00EE2FE0"/>
    <w:rsid w:val="00EE4106"/>
    <w:rsid w:val="00EF1EA7"/>
    <w:rsid w:val="00EF2759"/>
    <w:rsid w:val="00EF61F4"/>
    <w:rsid w:val="00F108EF"/>
    <w:rsid w:val="00F16809"/>
    <w:rsid w:val="00F16A18"/>
    <w:rsid w:val="00F20279"/>
    <w:rsid w:val="00F21B02"/>
    <w:rsid w:val="00F2632B"/>
    <w:rsid w:val="00F26CD3"/>
    <w:rsid w:val="00F26F5E"/>
    <w:rsid w:val="00F3093E"/>
    <w:rsid w:val="00F32355"/>
    <w:rsid w:val="00F3334D"/>
    <w:rsid w:val="00F349B3"/>
    <w:rsid w:val="00F34CD5"/>
    <w:rsid w:val="00F40096"/>
    <w:rsid w:val="00F52001"/>
    <w:rsid w:val="00F5503E"/>
    <w:rsid w:val="00F56E69"/>
    <w:rsid w:val="00F57168"/>
    <w:rsid w:val="00F5769D"/>
    <w:rsid w:val="00F60843"/>
    <w:rsid w:val="00F6308C"/>
    <w:rsid w:val="00F7070C"/>
    <w:rsid w:val="00F74996"/>
    <w:rsid w:val="00F9089F"/>
    <w:rsid w:val="00F94528"/>
    <w:rsid w:val="00F9453E"/>
    <w:rsid w:val="00F972B7"/>
    <w:rsid w:val="00FB1505"/>
    <w:rsid w:val="00FC2A4D"/>
    <w:rsid w:val="00FC5D57"/>
    <w:rsid w:val="00FC7982"/>
    <w:rsid w:val="00FD27F9"/>
    <w:rsid w:val="00FD412C"/>
    <w:rsid w:val="00FE1C66"/>
    <w:rsid w:val="00FE5492"/>
    <w:rsid w:val="00F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1F8FC9"/>
  <w15:docId w15:val="{9415A4B5-8E9A-4AE6-8BC5-F474AD0A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213"/>
    <w:pPr>
      <w:widowControl w:val="0"/>
      <w:spacing w:line="240" w:lineRule="atLeast"/>
      <w:jc w:val="both"/>
    </w:pPr>
    <w:rPr>
      <w:rFonts w:ascii="SanukLF-Light" w:hAnsi="SanukLF-Light"/>
      <w:lang w:eastAsia="en-US"/>
    </w:rPr>
  </w:style>
  <w:style w:type="paragraph" w:styleId="Ttulo1">
    <w:name w:val="heading 1"/>
    <w:basedOn w:val="PargrafodaLista"/>
    <w:next w:val="Normal"/>
    <w:qFormat/>
    <w:rsid w:val="008246B0"/>
    <w:pPr>
      <w:numPr>
        <w:numId w:val="3"/>
      </w:numPr>
      <w:outlineLvl w:val="0"/>
    </w:pPr>
    <w:rPr>
      <w:rFonts w:ascii="Times New Roman" w:hAnsi="Times New Roman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6A4D3D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4C10B6"/>
    <w:pPr>
      <w:numPr>
        <w:ilvl w:val="2"/>
      </w:numPr>
      <w:ind w:left="2160"/>
      <w:outlineLvl w:val="2"/>
    </w:pPr>
    <w:rPr>
      <w:sz w:val="22"/>
    </w:rPr>
  </w:style>
  <w:style w:type="paragraph" w:styleId="Ttulo4">
    <w:name w:val="heading 4"/>
    <w:basedOn w:val="Ttulo1"/>
    <w:next w:val="Normal"/>
    <w:qFormat/>
    <w:rsid w:val="006A4D3D"/>
    <w:pPr>
      <w:numPr>
        <w:ilvl w:val="3"/>
      </w:numPr>
      <w:outlineLvl w:val="3"/>
    </w:pPr>
    <w:rPr>
      <w:sz w:val="20"/>
    </w:rPr>
  </w:style>
  <w:style w:type="paragraph" w:styleId="Ttulo5">
    <w:name w:val="heading 5"/>
    <w:basedOn w:val="Normal"/>
    <w:next w:val="Normal"/>
    <w:rsid w:val="00D8232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rsid w:val="00D8232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rsid w:val="00D8232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rsid w:val="00D8232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rsid w:val="00D8232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8232D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A4D3D"/>
    <w:pPr>
      <w:spacing w:line="240" w:lineRule="auto"/>
      <w:jc w:val="center"/>
    </w:pPr>
    <w:rPr>
      <w:rFonts w:ascii="SanukLF-Bold" w:hAnsi="SanukLF-Bold"/>
      <w:smallCaps/>
      <w:sz w:val="36"/>
    </w:rPr>
  </w:style>
  <w:style w:type="paragraph" w:styleId="Subttulo">
    <w:name w:val="Subtitle"/>
    <w:basedOn w:val="Normal"/>
    <w:qFormat/>
    <w:rsid w:val="006A4D3D"/>
    <w:pPr>
      <w:spacing w:after="60"/>
      <w:jc w:val="center"/>
    </w:pPr>
    <w:rPr>
      <w:rFonts w:ascii="SanukLF-ThinItalic" w:hAnsi="SanukLF-ThinItalic"/>
      <w:sz w:val="36"/>
      <w:lang w:val="en-AU"/>
    </w:rPr>
  </w:style>
  <w:style w:type="paragraph" w:styleId="Recuonormal">
    <w:name w:val="Normal Indent"/>
    <w:basedOn w:val="Normal"/>
    <w:rsid w:val="00D8232D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23261"/>
    <w:pPr>
      <w:tabs>
        <w:tab w:val="left" w:pos="432"/>
        <w:tab w:val="right" w:pos="9360"/>
      </w:tabs>
      <w:spacing w:before="240" w:after="60" w:line="360" w:lineRule="auto"/>
      <w:ind w:right="720"/>
    </w:pPr>
    <w:rPr>
      <w:rFonts w:ascii="Times New Roman" w:hAnsi="Times New Roman"/>
      <w:b/>
      <w:bCs/>
      <w:noProof/>
      <w:sz w:val="24"/>
      <w:szCs w:val="24"/>
    </w:rPr>
  </w:style>
  <w:style w:type="paragraph" w:styleId="Sumrio2">
    <w:name w:val="toc 2"/>
    <w:basedOn w:val="Normal"/>
    <w:next w:val="Normal"/>
    <w:uiPriority w:val="39"/>
    <w:rsid w:val="004A1181"/>
    <w:pPr>
      <w:tabs>
        <w:tab w:val="right" w:pos="9360"/>
      </w:tabs>
      <w:ind w:left="432" w:right="720"/>
    </w:pPr>
    <w:rPr>
      <w:rFonts w:ascii="Arial" w:hAnsi="Arial"/>
    </w:rPr>
  </w:style>
  <w:style w:type="paragraph" w:styleId="Sumrio3">
    <w:name w:val="toc 3"/>
    <w:basedOn w:val="Normal"/>
    <w:next w:val="Normal"/>
    <w:uiPriority w:val="39"/>
    <w:rsid w:val="004A1181"/>
    <w:pPr>
      <w:tabs>
        <w:tab w:val="left" w:pos="1710"/>
        <w:tab w:val="right" w:pos="9360"/>
      </w:tabs>
      <w:ind w:left="990"/>
    </w:pPr>
    <w:rPr>
      <w:rFonts w:ascii="Arial" w:hAnsi="Arial"/>
      <w:noProof/>
    </w:rPr>
  </w:style>
  <w:style w:type="paragraph" w:styleId="Cabealho">
    <w:name w:val="header"/>
    <w:basedOn w:val="Normal"/>
    <w:rsid w:val="00D8232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D8232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D8232D"/>
  </w:style>
  <w:style w:type="paragraph" w:customStyle="1" w:styleId="Bullet1">
    <w:name w:val="Bullet1"/>
    <w:basedOn w:val="Normal"/>
    <w:rsid w:val="00D8232D"/>
    <w:pPr>
      <w:ind w:left="720" w:hanging="432"/>
    </w:pPr>
  </w:style>
  <w:style w:type="paragraph" w:customStyle="1" w:styleId="Bullet2">
    <w:name w:val="Bullet2"/>
    <w:basedOn w:val="Normal"/>
    <w:rsid w:val="00D8232D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8232D"/>
    <w:pPr>
      <w:keepLines/>
      <w:spacing w:after="120"/>
    </w:pPr>
  </w:style>
  <w:style w:type="paragraph" w:styleId="Corpodetexto">
    <w:name w:val="Body Text"/>
    <w:basedOn w:val="Normal"/>
    <w:rsid w:val="00D8232D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8232D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8232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8232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8232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8232D"/>
    <w:pPr>
      <w:spacing w:before="80" w:line="240" w:lineRule="auto"/>
      <w:ind w:firstLine="709"/>
    </w:pPr>
    <w:rPr>
      <w:sz w:val="22"/>
    </w:rPr>
  </w:style>
  <w:style w:type="paragraph" w:customStyle="1" w:styleId="Paragraph3">
    <w:name w:val="Paragraph3"/>
    <w:basedOn w:val="Normal"/>
    <w:rsid w:val="00D8232D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D8232D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4A1181"/>
    <w:pPr>
      <w:ind w:left="600"/>
    </w:pPr>
    <w:rPr>
      <w:rFonts w:ascii="Arial" w:hAnsi="Arial"/>
    </w:rPr>
  </w:style>
  <w:style w:type="paragraph" w:styleId="Sumrio5">
    <w:name w:val="toc 5"/>
    <w:basedOn w:val="Normal"/>
    <w:next w:val="Normal"/>
    <w:autoRedefine/>
    <w:semiHidden/>
    <w:rsid w:val="004A1181"/>
    <w:pPr>
      <w:ind w:left="800"/>
    </w:pPr>
    <w:rPr>
      <w:rFonts w:ascii="Arial" w:hAnsi="Arial"/>
    </w:rPr>
  </w:style>
  <w:style w:type="paragraph" w:styleId="Sumrio6">
    <w:name w:val="toc 6"/>
    <w:basedOn w:val="Normal"/>
    <w:next w:val="Normal"/>
    <w:autoRedefine/>
    <w:semiHidden/>
    <w:rsid w:val="004A1181"/>
    <w:pPr>
      <w:ind w:left="1000"/>
    </w:pPr>
    <w:rPr>
      <w:rFonts w:ascii="Arial" w:hAnsi="Arial"/>
    </w:rPr>
  </w:style>
  <w:style w:type="paragraph" w:styleId="Sumrio7">
    <w:name w:val="toc 7"/>
    <w:basedOn w:val="Normal"/>
    <w:next w:val="Normal"/>
    <w:autoRedefine/>
    <w:semiHidden/>
    <w:rsid w:val="004A1181"/>
    <w:pPr>
      <w:ind w:left="1200"/>
    </w:pPr>
    <w:rPr>
      <w:rFonts w:ascii="Arial" w:hAnsi="Arial"/>
    </w:rPr>
  </w:style>
  <w:style w:type="paragraph" w:styleId="Sumrio8">
    <w:name w:val="toc 8"/>
    <w:basedOn w:val="Normal"/>
    <w:next w:val="Normal"/>
    <w:autoRedefine/>
    <w:semiHidden/>
    <w:rsid w:val="004A1181"/>
    <w:pPr>
      <w:ind w:left="1400"/>
    </w:pPr>
    <w:rPr>
      <w:rFonts w:ascii="Arial" w:hAnsi="Arial"/>
    </w:rPr>
  </w:style>
  <w:style w:type="paragraph" w:styleId="Sumrio9">
    <w:name w:val="toc 9"/>
    <w:basedOn w:val="Normal"/>
    <w:next w:val="Normal"/>
    <w:autoRedefine/>
    <w:semiHidden/>
    <w:rsid w:val="004A1181"/>
    <w:pPr>
      <w:ind w:left="1600"/>
    </w:pPr>
    <w:rPr>
      <w:rFonts w:ascii="Arial" w:hAnsi="Arial"/>
    </w:rPr>
  </w:style>
  <w:style w:type="paragraph" w:styleId="Corpodetexto2">
    <w:name w:val="Body Text 2"/>
    <w:basedOn w:val="Normal"/>
    <w:rsid w:val="00D8232D"/>
    <w:rPr>
      <w:i/>
      <w:color w:val="0000FF"/>
    </w:rPr>
  </w:style>
  <w:style w:type="paragraph" w:styleId="Recuodecorpodetexto">
    <w:name w:val="Body Text Indent"/>
    <w:basedOn w:val="Normal"/>
    <w:rsid w:val="00D8232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8232D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D8232D"/>
    <w:pPr>
      <w:widowControl/>
      <w:numPr>
        <w:numId w:val="2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Paragraph1"/>
    <w:rsid w:val="00D8232D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sid w:val="00D8232D"/>
    <w:rPr>
      <w:color w:val="0000FF"/>
      <w:u w:val="single"/>
    </w:rPr>
  </w:style>
  <w:style w:type="character" w:styleId="HiperlinkVisitado">
    <w:name w:val="FollowedHyperlink"/>
    <w:rsid w:val="00D8232D"/>
    <w:rPr>
      <w:color w:val="800080"/>
      <w:u w:val="single"/>
    </w:rPr>
  </w:style>
  <w:style w:type="paragraph" w:styleId="NormalWeb">
    <w:name w:val="Normal (Web)"/>
    <w:basedOn w:val="Normal"/>
    <w:rsid w:val="00D8232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BE69BD"/>
    <w:rPr>
      <w:rFonts w:ascii="Times New Roman" w:hAnsi="Times New Roman"/>
      <w:sz w:val="24"/>
      <w:szCs w:val="24"/>
    </w:rPr>
  </w:style>
  <w:style w:type="paragraph" w:customStyle="1" w:styleId="Subheading">
    <w:name w:val="Subheading"/>
    <w:basedOn w:val="Corpodetexto"/>
    <w:rsid w:val="00D8232D"/>
    <w:pPr>
      <w:spacing w:before="240"/>
    </w:pPr>
    <w:rPr>
      <w:rFonts w:ascii="Arial" w:hAnsi="Arial"/>
      <w:b/>
      <w:bCs/>
    </w:rPr>
  </w:style>
  <w:style w:type="paragraph" w:styleId="Recuodecorpodetexto2">
    <w:name w:val="Body Text Indent 2"/>
    <w:basedOn w:val="Normal"/>
    <w:rsid w:val="00D8232D"/>
    <w:pPr>
      <w:ind w:left="720"/>
    </w:pPr>
    <w:rPr>
      <w:lang w:val="en-US"/>
    </w:rPr>
  </w:style>
  <w:style w:type="character" w:customStyle="1" w:styleId="InfoBlueChar">
    <w:name w:val="InfoBlue Char"/>
    <w:rsid w:val="00D8232D"/>
    <w:rPr>
      <w:i/>
      <w:color w:val="0000FF"/>
      <w:lang w:val="pt-BR" w:eastAsia="en-US" w:bidi="ar-SA"/>
    </w:rPr>
  </w:style>
  <w:style w:type="table" w:styleId="Tabelacomgrade">
    <w:name w:val="Table Grid"/>
    <w:basedOn w:val="Tabelanormal"/>
    <w:uiPriority w:val="39"/>
    <w:rsid w:val="008B0F7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emTituloTabela">
    <w:name w:val="Item Titulo Tabela"/>
    <w:basedOn w:val="Normal"/>
    <w:rsid w:val="00E05323"/>
    <w:pPr>
      <w:widowControl/>
      <w:spacing w:before="60" w:after="60" w:line="240" w:lineRule="auto"/>
      <w:jc w:val="center"/>
    </w:pPr>
    <w:rPr>
      <w:rFonts w:ascii="Verdana" w:hAnsi="Verdana"/>
      <w:b/>
      <w:bCs/>
      <w:smallCaps/>
      <w:color w:val="FFFFFF"/>
      <w:sz w:val="18"/>
      <w:szCs w:val="18"/>
      <w:lang w:eastAsia="pt-BR"/>
    </w:rPr>
  </w:style>
  <w:style w:type="paragraph" w:customStyle="1" w:styleId="BodyText21">
    <w:name w:val="Body Text 21"/>
    <w:basedOn w:val="Normal"/>
    <w:rsid w:val="00505B06"/>
    <w:pPr>
      <w:overflowPunct w:val="0"/>
      <w:autoSpaceDE w:val="0"/>
      <w:autoSpaceDN w:val="0"/>
      <w:adjustRightInd w:val="0"/>
      <w:spacing w:line="-240" w:lineRule="auto"/>
      <w:textAlignment w:val="baseline"/>
    </w:pPr>
    <w:rPr>
      <w:sz w:val="22"/>
      <w:lang w:eastAsia="pt-BR"/>
    </w:rPr>
  </w:style>
  <w:style w:type="character" w:customStyle="1" w:styleId="eudoraheader">
    <w:name w:val="eudoraheader"/>
    <w:basedOn w:val="Fontepargpadro"/>
    <w:rsid w:val="00CA1F29"/>
  </w:style>
  <w:style w:type="paragraph" w:styleId="Textodebalo">
    <w:name w:val="Balloon Text"/>
    <w:basedOn w:val="Normal"/>
    <w:link w:val="TextodebaloChar"/>
    <w:rsid w:val="003934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93487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770118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E4479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AD104D"/>
    <w:pPr>
      <w:spacing w:line="360" w:lineRule="auto"/>
      <w:ind w:firstLine="709"/>
      <w:jc w:val="both"/>
    </w:pPr>
    <w:rPr>
      <w:rFonts w:eastAsiaTheme="minorEastAsia"/>
      <w:bCs/>
      <w:sz w:val="24"/>
      <w:szCs w:val="22"/>
      <w:lang w:eastAsia="en-US"/>
    </w:rPr>
  </w:style>
  <w:style w:type="table" w:styleId="TabeladeGrade4-nfase1">
    <w:name w:val="Grid Table 4 Accent 1"/>
    <w:basedOn w:val="Tabelanormal"/>
    <w:uiPriority w:val="49"/>
    <w:rsid w:val="009100D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0E58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EF1EA7"/>
    <w:pPr>
      <w:keepNext/>
      <w:keepLines/>
      <w:widowControl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2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0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57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3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10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33\cmmi_dvi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52DA9-BA6C-48A7-B1D8-3C98F6395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cmmi_dvis</Template>
  <TotalTime>406</TotalTime>
  <Pages>11</Pages>
  <Words>1797</Words>
  <Characters>9704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Visão de Sistema</vt:lpstr>
      <vt:lpstr>Documento de Visão de Sistema</vt:lpstr>
    </vt:vector>
  </TitlesOfParts>
  <Manager>João Nelson</Manager>
  <Company>Nobre Tradição em Inovação de Sistemas Eireli</Company>
  <LinksUpToDate>false</LinksUpToDate>
  <CharactersWithSpaces>11479</CharactersWithSpaces>
  <SharedDoc>false</SharedDoc>
  <HLinks>
    <vt:vector size="162" baseType="variant">
      <vt:variant>
        <vt:i4>57</vt:i4>
      </vt:variant>
      <vt:variant>
        <vt:i4>171</vt:i4>
      </vt:variant>
      <vt:variant>
        <vt:i4>0</vt:i4>
      </vt:variant>
      <vt:variant>
        <vt:i4>5</vt:i4>
      </vt:variant>
      <vt:variant>
        <vt:lpwstr>mailto:fernando.abreu@nobredelatorre.com.br</vt:lpwstr>
      </vt:variant>
      <vt:variant>
        <vt:lpwstr/>
      </vt:variant>
      <vt:variant>
        <vt:i4>2293885</vt:i4>
      </vt:variant>
      <vt:variant>
        <vt:i4>168</vt:i4>
      </vt:variant>
      <vt:variant>
        <vt:i4>0</vt:i4>
      </vt:variant>
      <vt:variant>
        <vt:i4>5</vt:i4>
      </vt:variant>
      <vt:variant>
        <vt:lpwstr>mailto:joao_nelson@nobredelatorre.com.br</vt:lpwstr>
      </vt:variant>
      <vt:variant>
        <vt:lpwstr/>
      </vt:variant>
      <vt:variant>
        <vt:i4>2687071</vt:i4>
      </vt:variant>
      <vt:variant>
        <vt:i4>165</vt:i4>
      </vt:variant>
      <vt:variant>
        <vt:i4>0</vt:i4>
      </vt:variant>
      <vt:variant>
        <vt:i4>5</vt:i4>
      </vt:variant>
      <vt:variant>
        <vt:lpwstr>mailto:simone@patrulheiroscampinas.com.br</vt:lpwstr>
      </vt:variant>
      <vt:variant>
        <vt:lpwstr/>
      </vt:variant>
      <vt:variant>
        <vt:i4>5898380</vt:i4>
      </vt:variant>
      <vt:variant>
        <vt:i4>162</vt:i4>
      </vt:variant>
      <vt:variant>
        <vt:i4>0</vt:i4>
      </vt:variant>
      <vt:variant>
        <vt:i4>5</vt:i4>
      </vt:variant>
      <vt:variant>
        <vt:lpwstr>https://www.dropbox.com/s/lr84o4c9wiaa8p5/software de gestão.docx</vt:lpwstr>
      </vt:variant>
      <vt:variant>
        <vt:lpwstr/>
      </vt:variant>
      <vt:variant>
        <vt:i4>1703987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_Toc367715693</vt:lpwstr>
      </vt:variant>
      <vt:variant>
        <vt:i4>1703987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_Toc367715692</vt:lpwstr>
      </vt:variant>
      <vt:variant>
        <vt:i4>1703987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_Toc367715691</vt:lpwstr>
      </vt:variant>
      <vt:variant>
        <vt:i4>1703987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_Toc367715690</vt:lpwstr>
      </vt:variant>
      <vt:variant>
        <vt:i4>1769523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_Toc367715689</vt:lpwstr>
      </vt:variant>
      <vt:variant>
        <vt:i4>1769523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_Toc367715688</vt:lpwstr>
      </vt:variant>
      <vt:variant>
        <vt:i4>1769523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_Toc367715687</vt:lpwstr>
      </vt:variant>
      <vt:variant>
        <vt:i4>1769523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_Toc367715686</vt:lpwstr>
      </vt:variant>
      <vt:variant>
        <vt:i4>1769523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_Toc367715685</vt:lpwstr>
      </vt:variant>
      <vt:variant>
        <vt:i4>1769523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_Toc367715684</vt:lpwstr>
      </vt:variant>
      <vt:variant>
        <vt:i4>1769523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_Toc367715683</vt:lpwstr>
      </vt:variant>
      <vt:variant>
        <vt:i4>1769523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_Toc367715682</vt:lpwstr>
      </vt:variant>
      <vt:variant>
        <vt:i4>1769523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_Toc367715681</vt:lpwstr>
      </vt:variant>
      <vt:variant>
        <vt:i4>1769523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_Toc367715680</vt:lpwstr>
      </vt:variant>
      <vt:variant>
        <vt:i4>1310771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_Toc367715679</vt:lpwstr>
      </vt:variant>
      <vt:variant>
        <vt:i4>1310771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_Toc367715678</vt:lpwstr>
      </vt:variant>
      <vt:variant>
        <vt:i4>1310771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_Toc367715677</vt:lpwstr>
      </vt:variant>
      <vt:variant>
        <vt:i4>1310771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_Toc367715676</vt:lpwstr>
      </vt:variant>
      <vt:variant>
        <vt:i4>1310771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_Toc367715675</vt:lpwstr>
      </vt:variant>
      <vt:variant>
        <vt:i4>1310771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_Toc367715674</vt:lpwstr>
      </vt:variant>
      <vt:variant>
        <vt:i4>1310771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_Toc367715673</vt:lpwstr>
      </vt:variant>
      <vt:variant>
        <vt:i4>1310771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_Toc367715672</vt:lpwstr>
      </vt:variant>
      <vt:variant>
        <vt:i4>1310771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_Toc367715671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 de Sistema</dc:title>
  <dc:subject>Impressora Clarity</dc:subject>
  <dc:creator>Joao Nelson C. de la Torre</dc:creator>
  <dc:description>©Nobre Tradição em Inovação de Sistemas, 2020</dc:description>
  <cp:lastModifiedBy>wilson_stolze@outlook.com</cp:lastModifiedBy>
  <cp:revision>80</cp:revision>
  <cp:lastPrinted>2020-03-26T17:57:00Z</cp:lastPrinted>
  <dcterms:created xsi:type="dcterms:W3CDTF">2020-08-17T03:06:00Z</dcterms:created>
  <dcterms:modified xsi:type="dcterms:W3CDTF">2020-08-26T12:16:00Z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Fulano de Tal</vt:lpwstr>
  </property>
  <property fmtid="{D5CDD505-2E9C-101B-9397-08002B2CF9AE}" pid="3" name="Document number">
    <vt:lpwstr>DVIS-EXEMPLO-001-200002</vt:lpwstr>
  </property>
  <property fmtid="{D5CDD505-2E9C-101B-9397-08002B2CF9AE}" pid="4" name="Data">
    <vt:lpwstr>24/03/2020</vt:lpwstr>
  </property>
  <property fmtid="{D5CDD505-2E9C-101B-9397-08002B2CF9AE}" pid="5" name="Versão">
    <vt:lpwstr>1.0</vt:lpwstr>
  </property>
  <property fmtid="{D5CDD505-2E9C-101B-9397-08002B2CF9AE}" pid="6" name="Owner">
    <vt:lpwstr>Nobre Tradição</vt:lpwstr>
  </property>
</Properties>
</file>